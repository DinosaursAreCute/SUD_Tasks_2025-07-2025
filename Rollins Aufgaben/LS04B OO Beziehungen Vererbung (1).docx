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424A" w14:textId="02D76112" w:rsidR="007A053D" w:rsidRDefault="007A053D" w:rsidP="001C5524">
      <w:pPr>
        <w:pStyle w:val="Aufgabentext"/>
        <w:spacing w:before="60" w:after="60"/>
        <w:jc w:val="both"/>
      </w:pPr>
      <w:r>
        <w:t xml:space="preserve">Herr Weiß, der der Projektleiter für individuelle Kundensoftware, möchte, dass Sie ihn bei der Durchführung eines neuen Projekt-Auftrags unterstützen. Die „Aix-Car-Group Ltd.“, war so angetan von der individuellen Software für Mietwagen, dass </w:t>
      </w:r>
      <w:r w:rsidR="0015372B">
        <w:t xml:space="preserve">er </w:t>
      </w:r>
      <w:r>
        <w:t xml:space="preserve">Sie darum gebeten hat, eine Software für die Verwaltung von Gehältern ihrer unterschiedlichen </w:t>
      </w:r>
      <w:bookmarkStart w:id="0" w:name="_GoBack"/>
      <w:bookmarkEnd w:id="0"/>
      <w:r>
        <w:t>Mitarbeiter zu unterstützen.</w:t>
      </w:r>
    </w:p>
    <w:p w14:paraId="04E05E6A" w14:textId="47C8823F" w:rsidR="007A053D" w:rsidRDefault="007A053D" w:rsidP="001C5524">
      <w:pPr>
        <w:pStyle w:val="Aufgabentext"/>
        <w:spacing w:before="60" w:after="60"/>
        <w:jc w:val="both"/>
      </w:pPr>
      <w:r>
        <w:t>Schon wieder waren Sie</w:t>
      </w:r>
      <w:r w:rsidR="0028256A">
        <w:t>,</w:t>
      </w:r>
      <w:r>
        <w:t xml:space="preserve"> bedingt durch den Berufsschulunterricht</w:t>
      </w:r>
      <w:r w:rsidR="0028256A">
        <w:t>,</w:t>
      </w:r>
      <w:r>
        <w:t xml:space="preserve"> </w:t>
      </w:r>
      <w:r w:rsidR="0028256A">
        <w:t xml:space="preserve">weder bei </w:t>
      </w:r>
      <w:r>
        <w:t xml:space="preserve">den Gesprächen mit dem Kunden </w:t>
      </w:r>
      <w:r w:rsidR="0028256A">
        <w:t xml:space="preserve">noch bei den ersten Design-Entwürfen </w:t>
      </w:r>
      <w:r>
        <w:t xml:space="preserve">dabei. Herr Weiß </w:t>
      </w:r>
      <w:r w:rsidR="00432B70">
        <w:t xml:space="preserve">übergibt Ihnen das Gesprächsprotokoll und </w:t>
      </w:r>
      <w:r w:rsidR="0028256A">
        <w:t xml:space="preserve">den </w:t>
      </w:r>
      <w:r w:rsidR="002B648D">
        <w:t>unfertigen</w:t>
      </w:r>
      <w:r w:rsidR="005434F1">
        <w:t xml:space="preserve"> </w:t>
      </w:r>
      <w:r w:rsidR="0028256A">
        <w:t>Entwurf Ihrer Fachkollegen und bittet Sie sich mit den Anforderungen vertraut zu machen.</w:t>
      </w:r>
      <w:r>
        <w:t xml:space="preserve"> </w:t>
      </w:r>
    </w:p>
    <w:p w14:paraId="403C707D" w14:textId="0CFCFB48" w:rsidR="0028256A" w:rsidRPr="0028256A" w:rsidRDefault="0028256A" w:rsidP="0028256A">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69B42F55" w14:textId="7B377CF4" w:rsidR="0028256A" w:rsidRPr="00AE5703" w:rsidRDefault="0028256A" w:rsidP="0028256A">
      <w:pPr>
        <w:pStyle w:val="Aufgabentext"/>
        <w:jc w:val="both"/>
        <w:rPr>
          <w:rFonts w:ascii="Times New Roman" w:hAnsi="Times New Roman" w:cs="Times New Roman"/>
        </w:rPr>
      </w:pPr>
      <w:r w:rsidRPr="00AE5703">
        <w:rPr>
          <w:rFonts w:ascii="Times New Roman" w:hAnsi="Times New Roman" w:cs="Times New Roman"/>
        </w:rPr>
        <w:t>Anwesend: Herr Weiß und Frau Kallen</w:t>
      </w:r>
    </w:p>
    <w:p w14:paraId="447FDC48" w14:textId="4815A17F" w:rsidR="00375590" w:rsidRDefault="00375590" w:rsidP="00375590">
      <w:pPr>
        <w:pStyle w:val="Listenabsatz"/>
        <w:numPr>
          <w:ilvl w:val="0"/>
          <w:numId w:val="7"/>
        </w:numPr>
        <w:rPr>
          <w:rFonts w:ascii="Times New Roman" w:hAnsi="Times New Roman" w:cs="Times New Roman"/>
        </w:rPr>
      </w:pPr>
      <w:r w:rsidRPr="0028256A">
        <w:rPr>
          <w:rFonts w:ascii="Times New Roman" w:hAnsi="Times New Roman" w:cs="Times New Roman"/>
        </w:rPr>
        <w:t xml:space="preserve">Die Software soll je nach Mitarbeitertyp die Gehälter unterschiedlich </w:t>
      </w:r>
      <w:r>
        <w:rPr>
          <w:rFonts w:ascii="Times New Roman" w:hAnsi="Times New Roman" w:cs="Times New Roman"/>
        </w:rPr>
        <w:t>bestimmen</w:t>
      </w:r>
      <w:r w:rsidRPr="0028256A">
        <w:rPr>
          <w:rFonts w:ascii="Times New Roman" w:hAnsi="Times New Roman" w:cs="Times New Roman"/>
        </w:rPr>
        <w:t xml:space="preserve"> können.</w:t>
      </w:r>
      <w:r>
        <w:rPr>
          <w:rFonts w:ascii="Times New Roman" w:hAnsi="Times New Roman" w:cs="Times New Roman"/>
        </w:rPr>
        <w:t xml:space="preserve"> Schichtarbeiter werden nach Stunden und Stundensatz bezahlt. </w:t>
      </w:r>
      <w:r w:rsidRPr="008D1015">
        <w:rPr>
          <w:rFonts w:ascii="Times New Roman" w:hAnsi="Times New Roman" w:cs="Times New Roman"/>
          <w:b/>
        </w:rPr>
        <w:t>Büroarbeiter</w:t>
      </w:r>
      <w:r>
        <w:rPr>
          <w:rFonts w:ascii="Times New Roman" w:hAnsi="Times New Roman" w:cs="Times New Roman"/>
        </w:rPr>
        <w:t xml:space="preserve"> er</w:t>
      </w:r>
      <w:r w:rsidR="00D8274C">
        <w:rPr>
          <w:rFonts w:ascii="Times New Roman" w:hAnsi="Times New Roman" w:cs="Times New Roman"/>
        </w:rPr>
        <w:t>h</w:t>
      </w:r>
      <w:r>
        <w:rPr>
          <w:rFonts w:ascii="Times New Roman" w:hAnsi="Times New Roman" w:cs="Times New Roman"/>
        </w:rPr>
        <w:t xml:space="preserve">alten ein Festgehalt. </w:t>
      </w:r>
      <w:r w:rsidRPr="008D1015">
        <w:rPr>
          <w:rFonts w:ascii="Times New Roman" w:hAnsi="Times New Roman" w:cs="Times New Roman"/>
          <w:b/>
        </w:rPr>
        <w:t>Manager</w:t>
      </w:r>
      <w:r>
        <w:rPr>
          <w:rFonts w:ascii="Times New Roman" w:hAnsi="Times New Roman" w:cs="Times New Roman"/>
        </w:rPr>
        <w:t xml:space="preserve"> erhalten </w:t>
      </w:r>
      <w:r w:rsidR="00686478">
        <w:rPr>
          <w:rFonts w:ascii="Times New Roman" w:hAnsi="Times New Roman" w:cs="Times New Roman"/>
        </w:rPr>
        <w:t>neben einem</w:t>
      </w:r>
      <w:r>
        <w:rPr>
          <w:rFonts w:ascii="Times New Roman" w:hAnsi="Times New Roman" w:cs="Times New Roman"/>
        </w:rPr>
        <w:t xml:space="preserve"> Festgehalt </w:t>
      </w:r>
      <w:r w:rsidR="00686478">
        <w:rPr>
          <w:rFonts w:ascii="Times New Roman" w:hAnsi="Times New Roman" w:cs="Times New Roman"/>
        </w:rPr>
        <w:t>auch</w:t>
      </w:r>
      <w:r>
        <w:rPr>
          <w:rFonts w:ascii="Times New Roman" w:hAnsi="Times New Roman" w:cs="Times New Roman"/>
        </w:rPr>
        <w:t xml:space="preserve"> einen Bonus, abhängig </w:t>
      </w:r>
      <w:r w:rsidR="00686478">
        <w:rPr>
          <w:rFonts w:ascii="Times New Roman" w:hAnsi="Times New Roman" w:cs="Times New Roman"/>
        </w:rPr>
        <w:t>von einem individuell vereinbarten Prozentsatz</w:t>
      </w:r>
      <w:r>
        <w:rPr>
          <w:rFonts w:ascii="Times New Roman" w:hAnsi="Times New Roman" w:cs="Times New Roman"/>
        </w:rPr>
        <w:t>.</w:t>
      </w:r>
      <w:r w:rsidR="00A01754">
        <w:rPr>
          <w:rFonts w:ascii="Times New Roman" w:hAnsi="Times New Roman" w:cs="Times New Roman"/>
        </w:rPr>
        <w:t xml:space="preserve"> Der Bonus soll auch unabhängig vom Gehalt berechnet werden können.</w:t>
      </w:r>
    </w:p>
    <w:p w14:paraId="6A38DEA8" w14:textId="334C94F2" w:rsidR="00CD6118" w:rsidRPr="008D1015" w:rsidRDefault="00CD6118" w:rsidP="00375590">
      <w:pPr>
        <w:pStyle w:val="Listenabsatz"/>
        <w:numPr>
          <w:ilvl w:val="0"/>
          <w:numId w:val="7"/>
        </w:numPr>
        <w:rPr>
          <w:rFonts w:ascii="Times New Roman" w:hAnsi="Times New Roman" w:cs="Times New Roman"/>
        </w:rPr>
      </w:pPr>
      <w:r>
        <w:rPr>
          <w:rFonts w:ascii="Times New Roman" w:hAnsi="Times New Roman" w:cs="Times New Roman"/>
        </w:rPr>
        <w:t xml:space="preserve">Da </w:t>
      </w:r>
      <w:r w:rsidRPr="00AE3060">
        <w:rPr>
          <w:rFonts w:ascii="Times New Roman" w:hAnsi="Times New Roman" w:cs="Times New Roman"/>
          <w:b/>
        </w:rPr>
        <w:t>Schicht</w:t>
      </w:r>
      <w:r w:rsidR="008D1015" w:rsidRPr="00AE3060">
        <w:rPr>
          <w:rFonts w:ascii="Times New Roman" w:hAnsi="Times New Roman" w:cs="Times New Roman"/>
          <w:b/>
        </w:rPr>
        <w:t>a</w:t>
      </w:r>
      <w:r w:rsidRPr="00AE3060">
        <w:rPr>
          <w:rFonts w:ascii="Times New Roman" w:hAnsi="Times New Roman" w:cs="Times New Roman"/>
          <w:b/>
        </w:rPr>
        <w:t>rbeiter</w:t>
      </w:r>
      <w:r>
        <w:rPr>
          <w:rFonts w:ascii="Times New Roman" w:hAnsi="Times New Roman" w:cs="Times New Roman"/>
        </w:rPr>
        <w:t xml:space="preserve"> erst bezahlt werden, nachdem Sie gearbeitet haben, soll</w:t>
      </w:r>
      <w:r w:rsidR="004129A9">
        <w:rPr>
          <w:rFonts w:ascii="Times New Roman" w:hAnsi="Times New Roman" w:cs="Times New Roman"/>
        </w:rPr>
        <w:t xml:space="preserve"> </w:t>
      </w:r>
      <w:r w:rsidR="00950005">
        <w:rPr>
          <w:rFonts w:ascii="Times New Roman" w:hAnsi="Times New Roman" w:cs="Times New Roman"/>
        </w:rPr>
        <w:t>es</w:t>
      </w:r>
      <w:r>
        <w:rPr>
          <w:rFonts w:ascii="Times New Roman" w:hAnsi="Times New Roman" w:cs="Times New Roman"/>
        </w:rPr>
        <w:t xml:space="preserve"> eine Methode </w:t>
      </w:r>
      <w:proofErr w:type="gramStart"/>
      <w:r w:rsidRPr="00CD6118">
        <w:rPr>
          <w:rFonts w:ascii="Times New Roman" w:hAnsi="Times New Roman" w:cs="Times New Roman"/>
          <w:color w:val="000000" w:themeColor="text1"/>
        </w:rPr>
        <w:t>arbeite(</w:t>
      </w:r>
      <w:proofErr w:type="gramEnd"/>
      <w:r w:rsidRPr="00CD6118">
        <w:rPr>
          <w:rFonts w:ascii="Times New Roman" w:hAnsi="Times New Roman" w:cs="Times New Roman"/>
          <w:color w:val="000000" w:themeColor="text1"/>
        </w:rPr>
        <w:t xml:space="preserve">) </w:t>
      </w:r>
      <w:r w:rsidR="00950005">
        <w:rPr>
          <w:rFonts w:ascii="Times New Roman" w:hAnsi="Times New Roman" w:cs="Times New Roman"/>
          <w:color w:val="000000" w:themeColor="text1"/>
        </w:rPr>
        <w:t>geben</w:t>
      </w:r>
      <w:r>
        <w:rPr>
          <w:rFonts w:ascii="Times New Roman" w:hAnsi="Times New Roman" w:cs="Times New Roman"/>
          <w:color w:val="000000" w:themeColor="text1"/>
        </w:rPr>
        <w:t xml:space="preserve">, welche </w:t>
      </w:r>
      <w:r w:rsidRPr="00CD6118">
        <w:rPr>
          <w:rFonts w:ascii="Times New Roman" w:hAnsi="Times New Roman" w:cs="Times New Roman"/>
          <w:color w:val="000000" w:themeColor="text1"/>
        </w:rPr>
        <w:t xml:space="preserve">die </w:t>
      </w:r>
      <w:r>
        <w:rPr>
          <w:rFonts w:ascii="Times New Roman" w:hAnsi="Times New Roman" w:cs="Times New Roman"/>
          <w:color w:val="000000" w:themeColor="text1"/>
        </w:rPr>
        <w:t xml:space="preserve">Anzahl </w:t>
      </w:r>
      <w:r w:rsidR="004129A9">
        <w:rPr>
          <w:rFonts w:ascii="Times New Roman" w:hAnsi="Times New Roman" w:cs="Times New Roman"/>
          <w:color w:val="000000" w:themeColor="text1"/>
        </w:rPr>
        <w:t xml:space="preserve">der </w:t>
      </w:r>
      <w:r w:rsidRPr="00CD6118">
        <w:rPr>
          <w:rFonts w:ascii="Times New Roman" w:hAnsi="Times New Roman" w:cs="Times New Roman"/>
          <w:color w:val="000000" w:themeColor="text1"/>
        </w:rPr>
        <w:t>Stunden erhöh</w:t>
      </w:r>
      <w:r>
        <w:rPr>
          <w:rFonts w:ascii="Times New Roman" w:hAnsi="Times New Roman" w:cs="Times New Roman"/>
          <w:color w:val="000000" w:themeColor="text1"/>
        </w:rPr>
        <w:t>t</w:t>
      </w:r>
      <w:r w:rsidRPr="00CD6118">
        <w:rPr>
          <w:rFonts w:ascii="Times New Roman" w:hAnsi="Times New Roman" w:cs="Times New Roman"/>
          <w:color w:val="000000" w:themeColor="text1"/>
        </w:rPr>
        <w:t>.</w:t>
      </w:r>
      <w:r w:rsidR="0015372B">
        <w:rPr>
          <w:rFonts w:ascii="Times New Roman" w:hAnsi="Times New Roman" w:cs="Times New Roman"/>
          <w:color w:val="000000" w:themeColor="text1"/>
        </w:rPr>
        <w:t xml:space="preserve"> </w:t>
      </w:r>
      <w:r w:rsidR="00EC3350">
        <w:rPr>
          <w:rFonts w:ascii="Times New Roman" w:hAnsi="Times New Roman" w:cs="Times New Roman"/>
          <w:color w:val="000000" w:themeColor="text1"/>
        </w:rPr>
        <w:t>Es soll dafür zwei Varianten geben. Ohne Parameter erhöht die Methode die Anzahl Stunden um 8. Die zweite Variante erhält die Anzahl gearbeiteter Stunden.</w:t>
      </w:r>
    </w:p>
    <w:p w14:paraId="762DE7EC" w14:textId="56F35BC6" w:rsidR="00686478" w:rsidRPr="00686478" w:rsidRDefault="00686478" w:rsidP="00686478">
      <w:pPr>
        <w:pStyle w:val="Listenabsatz"/>
        <w:numPr>
          <w:ilvl w:val="0"/>
          <w:numId w:val="7"/>
        </w:numPr>
        <w:rPr>
          <w:rFonts w:ascii="Times New Roman" w:hAnsi="Times New Roman" w:cs="Times New Roman"/>
        </w:rPr>
      </w:pPr>
      <w:r>
        <w:rPr>
          <w:rFonts w:ascii="Times New Roman" w:hAnsi="Times New Roman" w:cs="Times New Roman"/>
        </w:rPr>
        <w:t>IDs werden einmalig erstellt und unterliegen bestimmten Regeln</w:t>
      </w:r>
      <w:r w:rsidRPr="00686478">
        <w:rPr>
          <w:rFonts w:ascii="Times New Roman" w:hAnsi="Times New Roman" w:cs="Times New Roman"/>
        </w:rPr>
        <w:t xml:space="preserve">: </w:t>
      </w:r>
    </w:p>
    <w:p w14:paraId="5A2752C0" w14:textId="766F1C7E"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 xml:space="preserve">Mitarbeiter IDs sind </w:t>
      </w:r>
      <w:r>
        <w:rPr>
          <w:rFonts w:ascii="Times New Roman" w:hAnsi="Times New Roman" w:cs="Times New Roman"/>
        </w:rPr>
        <w:t xml:space="preserve">immer </w:t>
      </w:r>
      <w:r w:rsidRPr="00686478">
        <w:rPr>
          <w:rFonts w:ascii="Times New Roman" w:hAnsi="Times New Roman" w:cs="Times New Roman"/>
        </w:rPr>
        <w:t>positiv</w:t>
      </w:r>
      <w:r>
        <w:rPr>
          <w:rFonts w:ascii="Times New Roman" w:hAnsi="Times New Roman" w:cs="Times New Roman"/>
        </w:rPr>
        <w:t xml:space="preserve"> und vierstellig</w:t>
      </w:r>
      <w:r w:rsidRPr="00686478">
        <w:rPr>
          <w:rFonts w:ascii="Times New Roman" w:hAnsi="Times New Roman" w:cs="Times New Roman"/>
        </w:rPr>
        <w:t>.</w:t>
      </w:r>
    </w:p>
    <w:p w14:paraId="319E8012" w14:textId="406894CF"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Schichtarbeiter</w:t>
      </w:r>
      <w:r w:rsidRPr="00686478">
        <w:rPr>
          <w:rFonts w:ascii="Times New Roman" w:hAnsi="Times New Roman" w:cs="Times New Roman"/>
        </w:rPr>
        <w:t xml:space="preserve"> IDs sind positiv, vierstellig und beginnen mit der Ziffer 3.</w:t>
      </w:r>
    </w:p>
    <w:p w14:paraId="28A3F0BB" w14:textId="24B3CD2D" w:rsidR="00686478" w:rsidRPr="00686478" w:rsidRDefault="00686478" w:rsidP="00686478">
      <w:pPr>
        <w:pStyle w:val="Listenabsatz"/>
        <w:numPr>
          <w:ilvl w:val="1"/>
          <w:numId w:val="7"/>
        </w:numPr>
        <w:rPr>
          <w:rFonts w:ascii="Times New Roman" w:hAnsi="Times New Roman" w:cs="Times New Roman"/>
        </w:rPr>
      </w:pPr>
      <w:r w:rsidRPr="00686478">
        <w:rPr>
          <w:rFonts w:ascii="Times New Roman" w:hAnsi="Times New Roman" w:cs="Times New Roman"/>
        </w:rPr>
        <w:t>B</w:t>
      </w:r>
      <w:r w:rsidR="008E7528">
        <w:rPr>
          <w:rFonts w:ascii="Times New Roman" w:hAnsi="Times New Roman" w:cs="Times New Roman"/>
        </w:rPr>
        <w:t>ü</w:t>
      </w:r>
      <w:r w:rsidRPr="00686478">
        <w:rPr>
          <w:rFonts w:ascii="Times New Roman" w:hAnsi="Times New Roman" w:cs="Times New Roman"/>
        </w:rPr>
        <w:t>ro</w:t>
      </w:r>
      <w:r w:rsidR="00202FA2">
        <w:rPr>
          <w:rFonts w:ascii="Times New Roman" w:hAnsi="Times New Roman" w:cs="Times New Roman"/>
        </w:rPr>
        <w:t>arbeiter</w:t>
      </w:r>
      <w:r w:rsidRPr="00686478">
        <w:rPr>
          <w:rFonts w:ascii="Times New Roman" w:hAnsi="Times New Roman" w:cs="Times New Roman"/>
        </w:rPr>
        <w:t xml:space="preserve"> IDs sind positiv, vierstellig und beginnen mit 5. </w:t>
      </w:r>
    </w:p>
    <w:p w14:paraId="49BB434B" w14:textId="36406785" w:rsidR="00686478" w:rsidRDefault="0028256A" w:rsidP="0028256A">
      <w:pPr>
        <w:pStyle w:val="Listenabsatz"/>
        <w:numPr>
          <w:ilvl w:val="0"/>
          <w:numId w:val="7"/>
        </w:numPr>
        <w:rPr>
          <w:rFonts w:ascii="Times New Roman" w:hAnsi="Times New Roman" w:cs="Times New Roman"/>
        </w:rPr>
      </w:pPr>
      <w:r w:rsidRPr="0028256A">
        <w:rPr>
          <w:rFonts w:ascii="Times New Roman" w:hAnsi="Times New Roman" w:cs="Times New Roman"/>
        </w:rPr>
        <w:t xml:space="preserve">Eine Verwaltung der Mitarbeiter soll in der Lage sein, </w:t>
      </w:r>
    </w:p>
    <w:p w14:paraId="386E0D5B" w14:textId="2BB1941E" w:rsidR="00686478" w:rsidRPr="00686478" w:rsidRDefault="00686478" w:rsidP="00686478">
      <w:pPr>
        <w:pStyle w:val="Listenabsatz"/>
        <w:numPr>
          <w:ilvl w:val="1"/>
          <w:numId w:val="7"/>
        </w:numPr>
        <w:rPr>
          <w:rFonts w:ascii="Times New Roman" w:hAnsi="Times New Roman" w:cs="Times New Roman"/>
        </w:rPr>
      </w:pPr>
      <w:r>
        <w:rPr>
          <w:rFonts w:ascii="Times New Roman" w:hAnsi="Times New Roman" w:cs="Times New Roman"/>
        </w:rPr>
        <w:t>Eine Geha</w:t>
      </w:r>
      <w:r w:rsidR="00EA7AD3">
        <w:rPr>
          <w:rFonts w:ascii="Times New Roman" w:hAnsi="Times New Roman" w:cs="Times New Roman"/>
        </w:rPr>
        <w:t>l</w:t>
      </w:r>
      <w:r>
        <w:rPr>
          <w:rFonts w:ascii="Times New Roman" w:hAnsi="Times New Roman" w:cs="Times New Roman"/>
        </w:rPr>
        <w:t>tsliste mit abschließender Gehaltssumme zu erstellen</w:t>
      </w:r>
      <w:r w:rsidR="002B648D">
        <w:rPr>
          <w:rFonts w:ascii="Times New Roman" w:hAnsi="Times New Roman" w:cs="Times New Roman"/>
        </w:rPr>
        <w:t>,</w:t>
      </w:r>
    </w:p>
    <w:p w14:paraId="179F61C2" w14:textId="3C7DBD89" w:rsidR="00EA7AD3" w:rsidRPr="00EA7AD3" w:rsidRDefault="00EA7AD3" w:rsidP="00686478">
      <w:pPr>
        <w:pStyle w:val="Listenabsatz"/>
        <w:numPr>
          <w:ilvl w:val="1"/>
          <w:numId w:val="7"/>
        </w:numPr>
        <w:rPr>
          <w:rFonts w:ascii="Times New Roman" w:hAnsi="Times New Roman" w:cs="Times New Roman"/>
        </w:rPr>
      </w:pPr>
      <w:r>
        <w:rPr>
          <w:rFonts w:ascii="Times New Roman" w:hAnsi="Times New Roman" w:cs="Times New Roman"/>
        </w:rPr>
        <w:t xml:space="preserve">Neue Mitarbeiter einzustellen und </w:t>
      </w:r>
    </w:p>
    <w:p w14:paraId="61492104" w14:textId="489C6F46" w:rsidR="00EA7AD3" w:rsidRDefault="00EA7AD3" w:rsidP="001C5524">
      <w:pPr>
        <w:pStyle w:val="Listenabsatz"/>
        <w:numPr>
          <w:ilvl w:val="1"/>
          <w:numId w:val="7"/>
        </w:numPr>
        <w:ind w:left="1434" w:hanging="357"/>
        <w:rPr>
          <w:rFonts w:ascii="Times New Roman" w:hAnsi="Times New Roman" w:cs="Times New Roman"/>
        </w:rPr>
      </w:pPr>
      <w:r>
        <w:rPr>
          <w:rFonts w:ascii="Times New Roman" w:hAnsi="Times New Roman" w:cs="Times New Roman"/>
        </w:rPr>
        <w:t>Mi</w:t>
      </w:r>
      <w:r w:rsidR="007902CC">
        <w:rPr>
          <w:rFonts w:ascii="Times New Roman" w:hAnsi="Times New Roman" w:cs="Times New Roman"/>
        </w:rPr>
        <w:t>t</w:t>
      </w:r>
      <w:r>
        <w:rPr>
          <w:rFonts w:ascii="Times New Roman" w:hAnsi="Times New Roman" w:cs="Times New Roman"/>
        </w:rPr>
        <w:t>arbeiter zu entlassen.</w:t>
      </w:r>
    </w:p>
    <w:p w14:paraId="3465A28D" w14:textId="77777777" w:rsidR="00AA0558" w:rsidRPr="00AA0558" w:rsidRDefault="00AA0558" w:rsidP="00AA0558">
      <w:pPr>
        <w:pBdr>
          <w:top w:val="single" w:sz="4" w:space="1" w:color="auto"/>
        </w:pBdr>
      </w:pPr>
    </w:p>
    <w:p w14:paraId="073FF0C8" w14:textId="0317156A" w:rsidR="0028256A" w:rsidRDefault="00EC3350" w:rsidP="00920268">
      <w:pPr>
        <w:pStyle w:val="Aufgabentext"/>
        <w:spacing w:before="120"/>
        <w:jc w:val="center"/>
        <w:rPr>
          <w:noProof/>
        </w:rPr>
      </w:pPr>
      <w:r w:rsidRPr="00EC3350">
        <w:rPr>
          <w:noProof/>
        </w:rPr>
        <w:drawing>
          <wp:inline distT="0" distB="0" distL="0" distR="0" wp14:anchorId="279D3C88" wp14:editId="0B284BF2">
            <wp:extent cx="2819400" cy="39822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691" cy="4003874"/>
                    </a:xfrm>
                    <a:prstGeom prst="rect">
                      <a:avLst/>
                    </a:prstGeom>
                  </pic:spPr>
                </pic:pic>
              </a:graphicData>
            </a:graphic>
          </wp:inline>
        </w:drawing>
      </w:r>
    </w:p>
    <w:p w14:paraId="77DC1D3D" w14:textId="525AA3C5" w:rsidR="00155CB5" w:rsidRDefault="00155CB5">
      <w:r>
        <w:br w:type="page"/>
      </w:r>
    </w:p>
    <w:p w14:paraId="3C4552A7" w14:textId="0332836C" w:rsidR="00235BA5" w:rsidRPr="00235BA5" w:rsidRDefault="00235BA5" w:rsidP="00235BA5">
      <w:pPr>
        <w:pStyle w:val="Aufgabentext"/>
        <w:spacing w:before="120"/>
        <w:jc w:val="both"/>
        <w:rPr>
          <w:b/>
          <w:bCs/>
        </w:rPr>
      </w:pPr>
      <w:r w:rsidRPr="00235BA5">
        <w:rPr>
          <w:b/>
          <w:bCs/>
        </w:rPr>
        <w:lastRenderedPageBreak/>
        <w:t>Aufgabe 1</w:t>
      </w:r>
    </w:p>
    <w:p w14:paraId="47BB7B9C" w14:textId="16CB41D9" w:rsidR="00D261A2" w:rsidRPr="00D261A2" w:rsidRDefault="00235BA5" w:rsidP="00AD3334">
      <w:pPr>
        <w:pStyle w:val="Aufgabentext"/>
        <w:spacing w:before="80"/>
        <w:jc w:val="both"/>
      </w:pPr>
      <w:r w:rsidRPr="00235BA5">
        <w:t xml:space="preserve">Informieren Sie sich über </w:t>
      </w:r>
      <w:r w:rsidR="00A906DA">
        <w:t xml:space="preserve">Vererbung </w:t>
      </w:r>
      <w:r w:rsidRPr="00235BA5">
        <w:t>und halten Sie Fragen schriftlich fest.</w:t>
      </w:r>
      <w:r w:rsidR="00D261A2">
        <w:t xml:space="preserve"> Nutze</w:t>
      </w:r>
      <w:r w:rsidR="00967149">
        <w:t>n Sie</w:t>
      </w:r>
      <w:r w:rsidR="00D261A2">
        <w:t xml:space="preserve"> dafür die </w:t>
      </w:r>
      <w:r w:rsidR="00D261A2" w:rsidRPr="00546048">
        <w:rPr>
          <w:b/>
          <w:bCs/>
        </w:rPr>
        <w:t>beigelegten Kontrollfragen.</w:t>
      </w:r>
    </w:p>
    <w:p w14:paraId="5A8A290B" w14:textId="2D1C21B9" w:rsidR="00E37CAE" w:rsidRDefault="00E37CAE" w:rsidP="00F75DB9">
      <w:pPr>
        <w:pStyle w:val="Aufgabentext"/>
        <w:numPr>
          <w:ilvl w:val="0"/>
          <w:numId w:val="10"/>
        </w:numPr>
        <w:tabs>
          <w:tab w:val="left" w:pos="1985"/>
          <w:tab w:val="left" w:pos="2268"/>
          <w:tab w:val="left" w:pos="2552"/>
          <w:tab w:val="left" w:pos="2835"/>
          <w:tab w:val="left" w:pos="3119"/>
          <w:tab w:val="left" w:pos="3402"/>
          <w:tab w:val="left" w:pos="3686"/>
          <w:tab w:val="left" w:pos="4253"/>
          <w:tab w:val="left" w:pos="4820"/>
          <w:tab w:val="left" w:pos="5103"/>
        </w:tabs>
        <w:spacing w:before="80"/>
        <w:ind w:left="4678" w:hanging="4677"/>
      </w:pPr>
      <w:r>
        <w:rPr>
          <w:noProof/>
        </w:rPr>
        <mc:AlternateContent>
          <mc:Choice Requires="wps">
            <w:drawing>
              <wp:anchor distT="0" distB="0" distL="114300" distR="114300" simplePos="0" relativeHeight="251659264" behindDoc="0" locked="0" layoutInCell="1" allowOverlap="1" wp14:anchorId="652C6999" wp14:editId="5DFEF3CE">
                <wp:simplePos x="0" y="0"/>
                <wp:positionH relativeFrom="column">
                  <wp:posOffset>-129540</wp:posOffset>
                </wp:positionH>
                <wp:positionV relativeFrom="paragraph">
                  <wp:posOffset>46355</wp:posOffset>
                </wp:positionV>
                <wp:extent cx="2752725" cy="1962150"/>
                <wp:effectExtent l="0" t="0" r="28575" b="19050"/>
                <wp:wrapSquare wrapText="bothSides"/>
                <wp:docPr id="3" name="Scroll: Vertical 3"/>
                <wp:cNvGraphicFramePr/>
                <a:graphic xmlns:a="http://schemas.openxmlformats.org/drawingml/2006/main">
                  <a:graphicData uri="http://schemas.microsoft.com/office/word/2010/wordprocessingShape">
                    <wps:wsp>
                      <wps:cNvSpPr/>
                      <wps:spPr>
                        <a:xfrm>
                          <a:off x="0" y="0"/>
                          <a:ext cx="2752725" cy="1962150"/>
                        </a:xfrm>
                        <a:prstGeom prst="verticalScroll">
                          <a:avLst>
                            <a:gd name="adj" fmla="val 775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4C5F78" w14:textId="53D5E3B9" w:rsidR="00C7568D" w:rsidRDefault="000D6DF1" w:rsidP="00C7568D">
                            <w:pPr>
                              <w:pStyle w:val="Listenabsatz"/>
                              <w:numPr>
                                <w:ilvl w:val="0"/>
                                <w:numId w:val="14"/>
                              </w:numPr>
                              <w:ind w:left="284"/>
                              <w:rPr>
                                <w:rFonts w:ascii="Bradley Hand ITC" w:hAnsi="Bradley Hand ITC"/>
                                <w:b/>
                                <w:bCs/>
                                <w:color w:val="000000" w:themeColor="text1"/>
                                <w:sz w:val="24"/>
                                <w:szCs w:val="24"/>
                              </w:rPr>
                            </w:pPr>
                            <w:r w:rsidRPr="00C7568D">
                              <w:rPr>
                                <w:rFonts w:ascii="Bradley Hand ITC" w:hAnsi="Bradley Hand ITC"/>
                                <w:b/>
                                <w:bCs/>
                                <w:color w:val="000000" w:themeColor="text1"/>
                                <w:sz w:val="24"/>
                                <w:szCs w:val="24"/>
                              </w:rPr>
                              <w:t>R</w:t>
                            </w:r>
                            <w:r w:rsidR="00EE7DAD" w:rsidRPr="00C7568D">
                              <w:rPr>
                                <w:rFonts w:ascii="Bradley Hand ITC" w:hAnsi="Bradley Hand ITC"/>
                                <w:b/>
                                <w:bCs/>
                                <w:color w:val="000000" w:themeColor="text1"/>
                                <w:sz w:val="24"/>
                                <w:szCs w:val="24"/>
                              </w:rPr>
                              <w:t>echerchier die Pfeile.</w:t>
                            </w:r>
                          </w:p>
                          <w:p w14:paraId="4F8E1C2E" w14:textId="627CBED5" w:rsidR="00E37CAE" w:rsidRDefault="00E37CAE" w:rsidP="00C7568D">
                            <w:pPr>
                              <w:pStyle w:val="Listenabsatz"/>
                              <w:numPr>
                                <w:ilvl w:val="0"/>
                                <w:numId w:val="14"/>
                              </w:numPr>
                              <w:ind w:left="284"/>
                              <w:rPr>
                                <w:rFonts w:ascii="Bradley Hand ITC" w:hAnsi="Bradley Hand ITC"/>
                                <w:b/>
                                <w:bCs/>
                                <w:color w:val="000000" w:themeColor="text1"/>
                                <w:sz w:val="24"/>
                                <w:szCs w:val="24"/>
                              </w:rPr>
                            </w:pPr>
                            <w:r>
                              <w:rPr>
                                <w:rFonts w:ascii="Bradley Hand ITC" w:hAnsi="Bradley Hand ITC"/>
                                <w:b/>
                                <w:bCs/>
                                <w:color w:val="000000" w:themeColor="text1"/>
                                <w:sz w:val="24"/>
                                <w:szCs w:val="24"/>
                              </w:rPr>
                              <w:t>Müssen alle Methoden in Schichtarbeiter wiederholt werden?</w:t>
                            </w:r>
                          </w:p>
                          <w:p w14:paraId="66B1D4E2" w14:textId="4DDB4CB0" w:rsidR="00E37CAE" w:rsidRDefault="00E37CAE" w:rsidP="00C7568D">
                            <w:pPr>
                              <w:pStyle w:val="Listenabsatz"/>
                              <w:numPr>
                                <w:ilvl w:val="0"/>
                                <w:numId w:val="14"/>
                              </w:numPr>
                              <w:ind w:left="284"/>
                              <w:rPr>
                                <w:rFonts w:ascii="Bradley Hand ITC" w:hAnsi="Bradley Hand ITC"/>
                                <w:b/>
                                <w:bCs/>
                                <w:color w:val="000000" w:themeColor="text1"/>
                                <w:sz w:val="24"/>
                                <w:szCs w:val="24"/>
                              </w:rPr>
                            </w:pPr>
                            <w:r>
                              <w:rPr>
                                <w:rFonts w:ascii="Bradley Hand ITC" w:hAnsi="Bradley Hand ITC"/>
                                <w:b/>
                                <w:bCs/>
                                <w:color w:val="000000" w:themeColor="text1"/>
                                <w:sz w:val="24"/>
                                <w:szCs w:val="24"/>
                              </w:rPr>
                              <w:t>Kann man den Konstruktor von Mitarbeiter auch in Schicht</w:t>
                            </w:r>
                            <w:r w:rsidR="00245015">
                              <w:rPr>
                                <w:rFonts w:ascii="Bradley Hand ITC" w:hAnsi="Bradley Hand ITC"/>
                                <w:b/>
                                <w:bCs/>
                                <w:color w:val="000000" w:themeColor="text1"/>
                                <w:sz w:val="24"/>
                                <w:szCs w:val="24"/>
                              </w:rPr>
                              <w:t>a</w:t>
                            </w:r>
                            <w:r>
                              <w:rPr>
                                <w:rFonts w:ascii="Bradley Hand ITC" w:hAnsi="Bradley Hand ITC"/>
                                <w:b/>
                                <w:bCs/>
                                <w:color w:val="000000" w:themeColor="text1"/>
                                <w:sz w:val="24"/>
                                <w:szCs w:val="24"/>
                              </w:rPr>
                              <w:t>rbeiter verwenden?</w:t>
                            </w:r>
                          </w:p>
                          <w:p w14:paraId="4E37F0E1" w14:textId="1556000B" w:rsidR="00C7568D" w:rsidRPr="00C7568D" w:rsidRDefault="000D6DF1" w:rsidP="00C7568D">
                            <w:pPr>
                              <w:pStyle w:val="Listenabsatz"/>
                              <w:numPr>
                                <w:ilvl w:val="0"/>
                                <w:numId w:val="14"/>
                              </w:numPr>
                              <w:ind w:left="284"/>
                              <w:rPr>
                                <w:rFonts w:ascii="Bradley Hand ITC" w:hAnsi="Bradley Hand ITC"/>
                                <w:b/>
                                <w:bCs/>
                                <w:color w:val="000000" w:themeColor="text1"/>
                                <w:sz w:val="24"/>
                                <w:szCs w:val="24"/>
                              </w:rPr>
                            </w:pPr>
                            <w:r w:rsidRPr="00C7568D">
                              <w:rPr>
                                <w:rFonts w:ascii="Bradley Hand ITC" w:hAnsi="Bradley Hand ITC"/>
                                <w:b/>
                                <w:bCs/>
                                <w:color w:val="000000" w:themeColor="text1"/>
                                <w:sz w:val="24"/>
                                <w:szCs w:val="24"/>
                              </w:rPr>
                              <w:t xml:space="preserve">Was soll </w:t>
                            </w:r>
                            <w:r w:rsidR="006C6D64" w:rsidRPr="00C7568D">
                              <w:rPr>
                                <w:rFonts w:ascii="Bradley Hand ITC" w:hAnsi="Bradley Hand ITC"/>
                                <w:b/>
                                <w:bCs/>
                                <w:color w:val="000000" w:themeColor="text1"/>
                                <w:sz w:val="24"/>
                                <w:szCs w:val="24"/>
                              </w:rPr>
                              <w:t>das # Zeichen</w:t>
                            </w:r>
                            <w:r w:rsidRPr="00C7568D">
                              <w:rPr>
                                <w:rFonts w:ascii="Bradley Hand ITC" w:hAnsi="Bradley Hand ITC"/>
                                <w:b/>
                                <w:bCs/>
                                <w:color w:val="000000" w:themeColor="text1"/>
                                <w:sz w:val="24"/>
                                <w:szCs w:val="24"/>
                              </w:rPr>
                              <w:t xml:space="preserve"> vor dem </w:t>
                            </w:r>
                            <w:proofErr w:type="spellStart"/>
                            <w:proofErr w:type="gramStart"/>
                            <w:r w:rsidRPr="00C7568D">
                              <w:rPr>
                                <w:rFonts w:ascii="Bradley Hand ITC" w:hAnsi="Bradley Hand ITC"/>
                                <w:b/>
                                <w:bCs/>
                                <w:color w:val="000000" w:themeColor="text1"/>
                                <w:sz w:val="24"/>
                                <w:szCs w:val="24"/>
                              </w:rPr>
                              <w:t>setID</w:t>
                            </w:r>
                            <w:proofErr w:type="spellEnd"/>
                            <w:r w:rsidRPr="00C7568D">
                              <w:rPr>
                                <w:rFonts w:ascii="Bradley Hand ITC" w:hAnsi="Bradley Hand ITC"/>
                                <w:b/>
                                <w:bCs/>
                                <w:color w:val="000000" w:themeColor="text1"/>
                                <w:sz w:val="24"/>
                                <w:szCs w:val="24"/>
                              </w:rPr>
                              <w:t>(</w:t>
                            </w:r>
                            <w:proofErr w:type="gramEnd"/>
                            <w:r w:rsidRPr="00C7568D">
                              <w:rPr>
                                <w:rFonts w:ascii="Bradley Hand ITC" w:hAnsi="Bradley Hand ITC"/>
                                <w:b/>
                                <w:bCs/>
                                <w:color w:val="000000" w:themeColor="text1"/>
                                <w:sz w:val="24"/>
                                <w:szCs w:val="24"/>
                              </w:rPr>
                              <w:t>)</w:t>
                            </w:r>
                            <w:r w:rsidR="00C520E5" w:rsidRPr="00C7568D">
                              <w:rPr>
                                <w:rFonts w:ascii="Bradley Hand ITC" w:hAnsi="Bradley Hand ITC"/>
                                <w:b/>
                                <w:bCs/>
                                <w:color w:val="000000" w:themeColor="text1"/>
                                <w:sz w:val="24"/>
                                <w:szCs w:val="24"/>
                              </w:rPr>
                              <w:t xml:space="preserve"> ?</w:t>
                            </w:r>
                          </w:p>
                        </w:txbxContent>
                      </wps:txbx>
                      <wps:bodyPr rot="0" spcFirstLastPara="0" vertOverflow="overflow" horzOverflow="overflow" vert="horz" wrap="square" lIns="72000" tIns="3600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C699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6" type="#_x0000_t97" style="position:absolute;left:0;text-align:left;margin-left:-10.2pt;margin-top:3.65pt;width:216.7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" adj="1676" fillcolor="white [3212]" strokecolor="#243f60 [1604]" strokeweight="2pt">
                <v:textbox inset="2mm,1mm,1mm,0">
                  <w:txbxContent>
                    <w:p w14:paraId="1F4C5F78" w14:textId="53D5E3B9" w:rsidR="00C7568D" w:rsidRDefault="000D6DF1" w:rsidP="00C7568D">
                      <w:pPr>
                        <w:pStyle w:val="Listenabsatz"/>
                        <w:numPr>
                          <w:ilvl w:val="0"/>
                          <w:numId w:val="14"/>
                        </w:numPr>
                        <w:ind w:left="284"/>
                        <w:rPr>
                          <w:rFonts w:ascii="Bradley Hand ITC" w:hAnsi="Bradley Hand ITC"/>
                          <w:b/>
                          <w:bCs/>
                          <w:color w:val="000000" w:themeColor="text1"/>
                          <w:sz w:val="24"/>
                          <w:szCs w:val="24"/>
                        </w:rPr>
                      </w:pPr>
                      <w:r w:rsidRPr="00C7568D">
                        <w:rPr>
                          <w:rFonts w:ascii="Bradley Hand ITC" w:hAnsi="Bradley Hand ITC"/>
                          <w:b/>
                          <w:bCs/>
                          <w:color w:val="000000" w:themeColor="text1"/>
                          <w:sz w:val="24"/>
                          <w:szCs w:val="24"/>
                        </w:rPr>
                        <w:t>R</w:t>
                      </w:r>
                      <w:r w:rsidR="00EE7DAD" w:rsidRPr="00C7568D">
                        <w:rPr>
                          <w:rFonts w:ascii="Bradley Hand ITC" w:hAnsi="Bradley Hand ITC"/>
                          <w:b/>
                          <w:bCs/>
                          <w:color w:val="000000" w:themeColor="text1"/>
                          <w:sz w:val="24"/>
                          <w:szCs w:val="24"/>
                        </w:rPr>
                        <w:t>echerchier die Pfeile.</w:t>
                      </w:r>
                    </w:p>
                    <w:p w14:paraId="4F8E1C2E" w14:textId="627CBED5" w:rsidR="00E37CAE" w:rsidRDefault="00E37CAE" w:rsidP="00C7568D">
                      <w:pPr>
                        <w:pStyle w:val="Listenabsatz"/>
                        <w:numPr>
                          <w:ilvl w:val="0"/>
                          <w:numId w:val="14"/>
                        </w:numPr>
                        <w:ind w:left="284"/>
                        <w:rPr>
                          <w:rFonts w:ascii="Bradley Hand ITC" w:hAnsi="Bradley Hand ITC"/>
                          <w:b/>
                          <w:bCs/>
                          <w:color w:val="000000" w:themeColor="text1"/>
                          <w:sz w:val="24"/>
                          <w:szCs w:val="24"/>
                        </w:rPr>
                      </w:pPr>
                      <w:r>
                        <w:rPr>
                          <w:rFonts w:ascii="Bradley Hand ITC" w:hAnsi="Bradley Hand ITC"/>
                          <w:b/>
                          <w:bCs/>
                          <w:color w:val="000000" w:themeColor="text1"/>
                          <w:sz w:val="24"/>
                          <w:szCs w:val="24"/>
                        </w:rPr>
                        <w:t>Müssen alle Methoden in Schichtarbeiter wiederholt werden?</w:t>
                      </w:r>
                    </w:p>
                    <w:p w14:paraId="66B1D4E2" w14:textId="4DDB4CB0" w:rsidR="00E37CAE" w:rsidRDefault="00E37CAE" w:rsidP="00C7568D">
                      <w:pPr>
                        <w:pStyle w:val="Listenabsatz"/>
                        <w:numPr>
                          <w:ilvl w:val="0"/>
                          <w:numId w:val="14"/>
                        </w:numPr>
                        <w:ind w:left="284"/>
                        <w:rPr>
                          <w:rFonts w:ascii="Bradley Hand ITC" w:hAnsi="Bradley Hand ITC"/>
                          <w:b/>
                          <w:bCs/>
                          <w:color w:val="000000" w:themeColor="text1"/>
                          <w:sz w:val="24"/>
                          <w:szCs w:val="24"/>
                        </w:rPr>
                      </w:pPr>
                      <w:r>
                        <w:rPr>
                          <w:rFonts w:ascii="Bradley Hand ITC" w:hAnsi="Bradley Hand ITC"/>
                          <w:b/>
                          <w:bCs/>
                          <w:color w:val="000000" w:themeColor="text1"/>
                          <w:sz w:val="24"/>
                          <w:szCs w:val="24"/>
                        </w:rPr>
                        <w:t>Kann man den Konstruktor von Mitarbeiter auch in Schicht</w:t>
                      </w:r>
                      <w:r w:rsidR="00245015">
                        <w:rPr>
                          <w:rFonts w:ascii="Bradley Hand ITC" w:hAnsi="Bradley Hand ITC"/>
                          <w:b/>
                          <w:bCs/>
                          <w:color w:val="000000" w:themeColor="text1"/>
                          <w:sz w:val="24"/>
                          <w:szCs w:val="24"/>
                        </w:rPr>
                        <w:t>a</w:t>
                      </w:r>
                      <w:r>
                        <w:rPr>
                          <w:rFonts w:ascii="Bradley Hand ITC" w:hAnsi="Bradley Hand ITC"/>
                          <w:b/>
                          <w:bCs/>
                          <w:color w:val="000000" w:themeColor="text1"/>
                          <w:sz w:val="24"/>
                          <w:szCs w:val="24"/>
                        </w:rPr>
                        <w:t>rbeiter verwenden?</w:t>
                      </w:r>
                    </w:p>
                    <w:p w14:paraId="4E37F0E1" w14:textId="1556000B" w:rsidR="00C7568D" w:rsidRPr="00C7568D" w:rsidRDefault="000D6DF1" w:rsidP="00C7568D">
                      <w:pPr>
                        <w:pStyle w:val="Listenabsatz"/>
                        <w:numPr>
                          <w:ilvl w:val="0"/>
                          <w:numId w:val="14"/>
                        </w:numPr>
                        <w:ind w:left="284"/>
                        <w:rPr>
                          <w:rFonts w:ascii="Bradley Hand ITC" w:hAnsi="Bradley Hand ITC"/>
                          <w:b/>
                          <w:bCs/>
                          <w:color w:val="000000" w:themeColor="text1"/>
                          <w:sz w:val="24"/>
                          <w:szCs w:val="24"/>
                        </w:rPr>
                      </w:pPr>
                      <w:r w:rsidRPr="00C7568D">
                        <w:rPr>
                          <w:rFonts w:ascii="Bradley Hand ITC" w:hAnsi="Bradley Hand ITC"/>
                          <w:b/>
                          <w:bCs/>
                          <w:color w:val="000000" w:themeColor="text1"/>
                          <w:sz w:val="24"/>
                          <w:szCs w:val="24"/>
                        </w:rPr>
                        <w:t xml:space="preserve">Was soll </w:t>
                      </w:r>
                      <w:r w:rsidR="006C6D64" w:rsidRPr="00C7568D">
                        <w:rPr>
                          <w:rFonts w:ascii="Bradley Hand ITC" w:hAnsi="Bradley Hand ITC"/>
                          <w:b/>
                          <w:bCs/>
                          <w:color w:val="000000" w:themeColor="text1"/>
                          <w:sz w:val="24"/>
                          <w:szCs w:val="24"/>
                        </w:rPr>
                        <w:t>das # Zeichen</w:t>
                      </w:r>
                      <w:r w:rsidRPr="00C7568D">
                        <w:rPr>
                          <w:rFonts w:ascii="Bradley Hand ITC" w:hAnsi="Bradley Hand ITC"/>
                          <w:b/>
                          <w:bCs/>
                          <w:color w:val="000000" w:themeColor="text1"/>
                          <w:sz w:val="24"/>
                          <w:szCs w:val="24"/>
                        </w:rPr>
                        <w:t xml:space="preserve"> vor dem </w:t>
                      </w:r>
                      <w:proofErr w:type="spellStart"/>
                      <w:proofErr w:type="gramStart"/>
                      <w:r w:rsidRPr="00C7568D">
                        <w:rPr>
                          <w:rFonts w:ascii="Bradley Hand ITC" w:hAnsi="Bradley Hand ITC"/>
                          <w:b/>
                          <w:bCs/>
                          <w:color w:val="000000" w:themeColor="text1"/>
                          <w:sz w:val="24"/>
                          <w:szCs w:val="24"/>
                        </w:rPr>
                        <w:t>setID</w:t>
                      </w:r>
                      <w:proofErr w:type="spellEnd"/>
                      <w:r w:rsidRPr="00C7568D">
                        <w:rPr>
                          <w:rFonts w:ascii="Bradley Hand ITC" w:hAnsi="Bradley Hand ITC"/>
                          <w:b/>
                          <w:bCs/>
                          <w:color w:val="000000" w:themeColor="text1"/>
                          <w:sz w:val="24"/>
                          <w:szCs w:val="24"/>
                        </w:rPr>
                        <w:t>(</w:t>
                      </w:r>
                      <w:proofErr w:type="gramEnd"/>
                      <w:r w:rsidRPr="00C7568D">
                        <w:rPr>
                          <w:rFonts w:ascii="Bradley Hand ITC" w:hAnsi="Bradley Hand ITC"/>
                          <w:b/>
                          <w:bCs/>
                          <w:color w:val="000000" w:themeColor="text1"/>
                          <w:sz w:val="24"/>
                          <w:szCs w:val="24"/>
                        </w:rPr>
                        <w:t>)</w:t>
                      </w:r>
                      <w:r w:rsidR="00C520E5" w:rsidRPr="00C7568D">
                        <w:rPr>
                          <w:rFonts w:ascii="Bradley Hand ITC" w:hAnsi="Bradley Hand ITC"/>
                          <w:b/>
                          <w:bCs/>
                          <w:color w:val="000000" w:themeColor="text1"/>
                          <w:sz w:val="24"/>
                          <w:szCs w:val="24"/>
                        </w:rPr>
                        <w:t xml:space="preserve"> ?</w:t>
                      </w:r>
                    </w:p>
                  </w:txbxContent>
                </v:textbox>
                <w10:wrap type="square"/>
              </v:shape>
            </w:pict>
          </mc:Fallback>
        </mc:AlternateContent>
      </w:r>
      <w:r w:rsidR="004120D6">
        <w:t>R</w:t>
      </w:r>
      <w:r w:rsidR="00FE5742">
        <w:t>echerchier</w:t>
      </w:r>
      <w:r w:rsidR="006C0C93">
        <w:t>en Sie</w:t>
      </w:r>
      <w:r w:rsidR="00FE5742">
        <w:t xml:space="preserve"> diese merkwürdigen </w:t>
      </w:r>
      <w:r w:rsidR="00FE5742" w:rsidRPr="007B23B0">
        <w:rPr>
          <w:b/>
          <w:bCs/>
        </w:rPr>
        <w:t>Pfeile</w:t>
      </w:r>
      <w:r w:rsidR="00FE5742">
        <w:t>, die in die falsche Richtung zu zeigen scheinen</w:t>
      </w:r>
      <w:r>
        <w:t xml:space="preserve">, das </w:t>
      </w:r>
      <w:r w:rsidRPr="00E37CAE">
        <w:rPr>
          <w:b/>
        </w:rPr>
        <w:t>#-</w:t>
      </w:r>
      <w:r>
        <w:t xml:space="preserve">Symbol und was das mit dieser </w:t>
      </w:r>
      <w:r w:rsidRPr="00E37CAE">
        <w:rPr>
          <w:b/>
        </w:rPr>
        <w:t>Methodenwiederholung</w:t>
      </w:r>
      <w:r>
        <w:t xml:space="preserve"> auf sich hat</w:t>
      </w:r>
      <w:r w:rsidR="00FE5742">
        <w:t xml:space="preserve">. </w:t>
      </w:r>
      <w:r>
        <w:t xml:space="preserve">Über </w:t>
      </w:r>
      <w:r w:rsidRPr="00E37CAE">
        <w:rPr>
          <w:b/>
        </w:rPr>
        <w:t>Konstruktoren</w:t>
      </w:r>
      <w:r>
        <w:t xml:space="preserve"> musst Du auch noch mehr wissen. </w:t>
      </w:r>
      <w:r w:rsidR="00FB393E">
        <w:br/>
      </w:r>
      <w:r w:rsidR="009D3339">
        <w:t>Alternativ – Lasse Dich am BWV fortbilden.</w:t>
      </w:r>
      <w:r w:rsidR="00FC4B4B">
        <w:t xml:space="preserve"> </w:t>
      </w:r>
      <w:r w:rsidR="00F75DB9">
        <w:br/>
      </w:r>
      <w:r w:rsidR="00F75DB9">
        <w:br/>
      </w:r>
      <w:r w:rsidR="00FC4B4B">
        <w:t xml:space="preserve">Ergänzen Sie anschließend Ihr </w:t>
      </w:r>
      <w:r w:rsidR="006C0C93" w:rsidRPr="00F75DB9">
        <w:rPr>
          <w:b/>
        </w:rPr>
        <w:t>Klassendiagramm</w:t>
      </w:r>
      <w:r w:rsidR="006C0C93">
        <w:t xml:space="preserve"> </w:t>
      </w:r>
      <w:r w:rsidR="00E23DA2">
        <w:t xml:space="preserve">um </w:t>
      </w:r>
      <w:r w:rsidR="006C0C93">
        <w:t>Büroarbeiter und Manager.</w:t>
      </w:r>
    </w:p>
    <w:p w14:paraId="6AFA57C2" w14:textId="50FD1550" w:rsidR="003F1AF4" w:rsidRDefault="00FE5742" w:rsidP="00F75DB9">
      <w:pPr>
        <w:pStyle w:val="Aufgabentext"/>
        <w:numPr>
          <w:ilvl w:val="0"/>
          <w:numId w:val="10"/>
        </w:numPr>
        <w:tabs>
          <w:tab w:val="left" w:pos="1985"/>
          <w:tab w:val="left" w:pos="2268"/>
          <w:tab w:val="left" w:pos="2552"/>
          <w:tab w:val="left" w:pos="2835"/>
          <w:tab w:val="left" w:pos="3119"/>
          <w:tab w:val="left" w:pos="3402"/>
          <w:tab w:val="left" w:pos="3686"/>
          <w:tab w:val="left" w:pos="4253"/>
          <w:tab w:val="left" w:pos="4820"/>
          <w:tab w:val="left" w:pos="5103"/>
        </w:tabs>
        <w:spacing w:before="80"/>
        <w:ind w:left="4678" w:hanging="4677"/>
        <w:jc w:val="both"/>
      </w:pPr>
      <w:r>
        <w:t>Implementiere</w:t>
      </w:r>
      <w:r w:rsidR="006C0C93">
        <w:t>n Sie</w:t>
      </w:r>
      <w:r>
        <w:t xml:space="preserve"> anschließend </w:t>
      </w:r>
      <w:r w:rsidR="00E37CAE">
        <w:t>alle neuen Mitarbeiter-</w:t>
      </w:r>
      <w:r>
        <w:t xml:space="preserve">Klassen. </w:t>
      </w:r>
      <w:r w:rsidR="00E37CAE">
        <w:t>Lege</w:t>
      </w:r>
      <w:r w:rsidR="006C0C93">
        <w:t>n Sie</w:t>
      </w:r>
      <w:r w:rsidR="00E37CAE">
        <w:t xml:space="preserve"> alle Mitarbeiterklassen in ein Package mit Namen </w:t>
      </w:r>
      <w:proofErr w:type="spellStart"/>
      <w:r w:rsidR="00E37CAE" w:rsidRPr="00422317">
        <w:rPr>
          <w:rFonts w:ascii="Consolas" w:hAnsi="Consolas"/>
        </w:rPr>
        <w:t>mitarbeiter</w:t>
      </w:r>
      <w:proofErr w:type="spellEnd"/>
      <w:r w:rsidR="00E37CAE">
        <w:t>. Die Main-Klasse</w:t>
      </w:r>
      <w:r w:rsidR="00F75DB9">
        <w:t xml:space="preserve"> (Verwaltung)</w:t>
      </w:r>
      <w:r w:rsidR="00E37CAE">
        <w:t xml:space="preserve"> sollte im </w:t>
      </w:r>
      <w:proofErr w:type="spellStart"/>
      <w:r w:rsidR="00E37CAE">
        <w:t>default</w:t>
      </w:r>
      <w:proofErr w:type="spellEnd"/>
      <w:r w:rsidR="00E37CAE">
        <w:t>-Package bleiben.</w:t>
      </w:r>
      <w:r w:rsidR="00D249C8" w:rsidRPr="00D249C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DD5BE2">
        <w:t xml:space="preserve"> </w:t>
      </w:r>
    </w:p>
    <w:p w14:paraId="2A5698F7" w14:textId="573701F0" w:rsidR="00967149" w:rsidRDefault="00967149" w:rsidP="00967149">
      <w:pPr>
        <w:pStyle w:val="Aufgabentext"/>
        <w:tabs>
          <w:tab w:val="left" w:pos="1985"/>
          <w:tab w:val="left" w:pos="2268"/>
          <w:tab w:val="left" w:pos="2552"/>
          <w:tab w:val="left" w:pos="2835"/>
          <w:tab w:val="left" w:pos="3119"/>
          <w:tab w:val="left" w:pos="3402"/>
          <w:tab w:val="left" w:pos="3686"/>
          <w:tab w:val="left" w:pos="4253"/>
          <w:tab w:val="left" w:pos="4820"/>
          <w:tab w:val="left" w:pos="5103"/>
        </w:tabs>
        <w:spacing w:before="80"/>
        <w:jc w:val="both"/>
      </w:pPr>
    </w:p>
    <w:p w14:paraId="74523597" w14:textId="77777777" w:rsidR="00967149" w:rsidRDefault="00967149" w:rsidP="00967149">
      <w:pPr>
        <w:pStyle w:val="Aufgabentext"/>
        <w:tabs>
          <w:tab w:val="left" w:pos="1985"/>
          <w:tab w:val="left" w:pos="2268"/>
          <w:tab w:val="left" w:pos="2552"/>
          <w:tab w:val="left" w:pos="2835"/>
          <w:tab w:val="left" w:pos="3119"/>
          <w:tab w:val="left" w:pos="3402"/>
          <w:tab w:val="left" w:pos="3686"/>
          <w:tab w:val="left" w:pos="4253"/>
          <w:tab w:val="left" w:pos="4820"/>
          <w:tab w:val="left" w:pos="5103"/>
        </w:tabs>
        <w:spacing w:before="80"/>
        <w:jc w:val="both"/>
      </w:pPr>
    </w:p>
    <w:p w14:paraId="489C95FF" w14:textId="3853AF2E" w:rsidR="00D20971" w:rsidRPr="00235BA5" w:rsidRDefault="00D20971" w:rsidP="00D20971">
      <w:pPr>
        <w:pStyle w:val="Aufgabentext"/>
        <w:spacing w:before="120"/>
        <w:jc w:val="both"/>
        <w:rPr>
          <w:b/>
          <w:bCs/>
        </w:rPr>
      </w:pPr>
      <w:r w:rsidRPr="00235BA5">
        <w:rPr>
          <w:b/>
          <w:bCs/>
        </w:rPr>
        <w:t xml:space="preserve">Aufgabe </w:t>
      </w:r>
      <w:r>
        <w:rPr>
          <w:b/>
          <w:bCs/>
        </w:rPr>
        <w:t>2</w:t>
      </w:r>
    </w:p>
    <w:p w14:paraId="45BA4316" w14:textId="4D56B50E" w:rsidR="00A71618" w:rsidRDefault="00A71618" w:rsidP="00D20971">
      <w:pPr>
        <w:pStyle w:val="Aufgabentext"/>
        <w:spacing w:before="120"/>
        <w:jc w:val="both"/>
      </w:pPr>
      <w:r>
        <w:t xml:space="preserve">Bevor wir </w:t>
      </w:r>
      <w:r w:rsidR="0015372B">
        <w:t xml:space="preserve">den </w:t>
      </w:r>
      <w:r>
        <w:t>Mitarbeiter</w:t>
      </w:r>
      <w:r w:rsidR="0015372B">
        <w:t>-Teil des Programms weiterbearbeiten</w:t>
      </w:r>
      <w:r>
        <w:t xml:space="preserve">– die Leute von Aix-Car wollen auch </w:t>
      </w:r>
      <w:r w:rsidRPr="007F634C">
        <w:rPr>
          <w:b/>
        </w:rPr>
        <w:t>unterschiedliche Kfz</w:t>
      </w:r>
      <w:r>
        <w:t xml:space="preserve"> in ihrer Software berücksichtigen.</w:t>
      </w:r>
    </w:p>
    <w:p w14:paraId="56FB5E24" w14:textId="126CBDD2" w:rsidR="00D20971" w:rsidRPr="00235BA5" w:rsidRDefault="007F634C" w:rsidP="00EE0599">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after="240"/>
        <w:jc w:val="both"/>
      </w:pPr>
      <w:bookmarkStart w:id="1" w:name="_Hlk94786562"/>
      <w:r>
        <w:t xml:space="preserve">Ergänzen Sie </w:t>
      </w:r>
      <w:r w:rsidR="00A71618">
        <w:t xml:space="preserve">zuerst </w:t>
      </w:r>
      <w:r w:rsidR="00D20971" w:rsidRPr="007F634C">
        <w:t xml:space="preserve">das </w:t>
      </w:r>
      <w:r w:rsidR="00D20971" w:rsidRPr="00FC4B4B">
        <w:rPr>
          <w:b/>
          <w:bCs/>
        </w:rPr>
        <w:t>Klassendiagramm</w:t>
      </w:r>
      <w:r w:rsidRPr="007F634C">
        <w:rPr>
          <w:bCs/>
        </w:rPr>
        <w:t xml:space="preserve"> für Kfz</w:t>
      </w:r>
      <w:r>
        <w:rPr>
          <w:bCs/>
        </w:rPr>
        <w:t xml:space="preserve"> gemäß des </w:t>
      </w:r>
      <w:r w:rsidR="0015372B">
        <w:rPr>
          <w:bCs/>
        </w:rPr>
        <w:t xml:space="preserve">folgenden </w:t>
      </w:r>
      <w:r>
        <w:rPr>
          <w:bCs/>
        </w:rPr>
        <w:t>Gesprächsprotokolls</w:t>
      </w:r>
      <w:r w:rsidR="00A71618" w:rsidRPr="007F634C">
        <w:t>:</w:t>
      </w:r>
      <w:r w:rsidR="00A71618">
        <w:t xml:space="preserve"> </w:t>
      </w:r>
    </w:p>
    <w:bookmarkEnd w:id="1"/>
    <w:p w14:paraId="55FC0F0F" w14:textId="77777777" w:rsidR="00E5240F" w:rsidRPr="0028256A" w:rsidRDefault="00E5240F" w:rsidP="00E5240F">
      <w:pPr>
        <w:pStyle w:val="Aufgabentext"/>
        <w:pBdr>
          <w:top w:val="single" w:sz="4" w:space="1" w:color="auto"/>
        </w:pBdr>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41DA962E" w14:textId="6531C759" w:rsidR="00E5240F" w:rsidRPr="00AE5703" w:rsidRDefault="00E5240F" w:rsidP="00E5240F">
      <w:pPr>
        <w:pStyle w:val="Aufgabentext"/>
        <w:jc w:val="both"/>
        <w:rPr>
          <w:rFonts w:ascii="Times New Roman" w:hAnsi="Times New Roman" w:cs="Times New Roman"/>
        </w:rPr>
      </w:pPr>
      <w:r w:rsidRPr="00AE5703">
        <w:rPr>
          <w:rFonts w:ascii="Times New Roman" w:hAnsi="Times New Roman" w:cs="Times New Roman"/>
        </w:rPr>
        <w:t>Anwesend: Herr Weiß und Frau Kallen</w:t>
      </w:r>
    </w:p>
    <w:p w14:paraId="3B8FB482" w14:textId="0B2A2B1B" w:rsidR="00A71618" w:rsidRPr="00704EE9" w:rsidRDefault="00A71618" w:rsidP="004734C3">
      <w:pPr>
        <w:pStyle w:val="Aufgabentext"/>
        <w:spacing w:before="8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Kfz</w:t>
      </w:r>
      <w:r w:rsidRPr="00704EE9">
        <w:rPr>
          <w:rFonts w:ascii="Times New Roman" w:hAnsi="Times New Roman" w:cs="Times New Roman"/>
        </w:rPr>
        <w:t xml:space="preserve"> hat einen maximalen und einen tatsächlichen Tankinhalt. Ein Kfz kann mit Angabe eines Benzinvolumens aufgetankt werden</w:t>
      </w:r>
      <w:r w:rsidR="004D2898" w:rsidRPr="00704EE9">
        <w:rPr>
          <w:rFonts w:ascii="Times New Roman" w:hAnsi="Times New Roman" w:cs="Times New Roman"/>
        </w:rPr>
        <w:t xml:space="preserve"> – aber nie mehr als die Tankgröße</w:t>
      </w:r>
      <w:r w:rsidRPr="00704EE9">
        <w:rPr>
          <w:rFonts w:ascii="Times New Roman" w:hAnsi="Times New Roman" w:cs="Times New Roman"/>
        </w:rPr>
        <w:t xml:space="preserve">. </w:t>
      </w:r>
      <w:r w:rsidR="004D2898" w:rsidRPr="00704EE9">
        <w:rPr>
          <w:rFonts w:ascii="Times New Roman" w:hAnsi="Times New Roman" w:cs="Times New Roman"/>
        </w:rPr>
        <w:t xml:space="preserve">Wird zu viel getankt, läuft der Tank über. Das überlaufende </w:t>
      </w:r>
      <w:r w:rsidR="006C0A93" w:rsidRPr="00704EE9">
        <w:rPr>
          <w:rFonts w:ascii="Times New Roman" w:hAnsi="Times New Roman" w:cs="Times New Roman"/>
        </w:rPr>
        <w:t>Benzinv</w:t>
      </w:r>
      <w:r w:rsidR="004D2898" w:rsidRPr="00704EE9">
        <w:rPr>
          <w:rFonts w:ascii="Times New Roman" w:hAnsi="Times New Roman" w:cs="Times New Roman"/>
        </w:rPr>
        <w:t>olumen wird zurückgegeben.</w:t>
      </w:r>
      <w:r w:rsidR="00FF516A" w:rsidRPr="00704EE9">
        <w:rPr>
          <w:rFonts w:ascii="Times New Roman" w:hAnsi="Times New Roman" w:cs="Times New Roman"/>
        </w:rPr>
        <w:t xml:space="preserve"> </w:t>
      </w:r>
      <w:r w:rsidR="00E061D0" w:rsidRPr="00D07968">
        <w:rPr>
          <w:rFonts w:ascii="Times New Roman" w:hAnsi="Times New Roman" w:cs="Times New Roman"/>
        </w:rPr>
        <w:t>Es kann nur gefah</w:t>
      </w:r>
      <w:r w:rsidR="009F37D8" w:rsidRPr="00D07968">
        <w:rPr>
          <w:rFonts w:ascii="Times New Roman" w:hAnsi="Times New Roman" w:cs="Times New Roman"/>
        </w:rPr>
        <w:t>r</w:t>
      </w:r>
      <w:r w:rsidR="00E061D0" w:rsidRPr="00D07968">
        <w:rPr>
          <w:rFonts w:ascii="Times New Roman" w:hAnsi="Times New Roman" w:cs="Times New Roman"/>
        </w:rPr>
        <w:t xml:space="preserve">en werden, wenn </w:t>
      </w:r>
      <w:r w:rsidR="0094226A" w:rsidRPr="00D07968">
        <w:rPr>
          <w:rFonts w:ascii="Times New Roman" w:hAnsi="Times New Roman" w:cs="Times New Roman"/>
        </w:rPr>
        <w:t>der Tank nicht leer ist</w:t>
      </w:r>
      <w:r w:rsidR="00E061D0" w:rsidRPr="00D07968">
        <w:rPr>
          <w:rFonts w:ascii="Times New Roman" w:hAnsi="Times New Roman" w:cs="Times New Roman"/>
        </w:rPr>
        <w:t>.</w:t>
      </w:r>
      <w:r w:rsidR="00B8502C" w:rsidRPr="00D07968">
        <w:rPr>
          <w:rFonts w:ascii="Times New Roman" w:hAnsi="Times New Roman" w:cs="Times New Roman"/>
        </w:rPr>
        <w:t xml:space="preserve"> Wenn der Motor nicht an ist, muss er angestellt werden.</w:t>
      </w:r>
      <w:r w:rsidR="00E061D0" w:rsidRPr="00D07968">
        <w:rPr>
          <w:rFonts w:ascii="Times New Roman" w:hAnsi="Times New Roman" w:cs="Times New Roman"/>
        </w:rPr>
        <w:t xml:space="preserve"> </w:t>
      </w:r>
    </w:p>
    <w:p w14:paraId="130CAB95" w14:textId="03EA60B3" w:rsidR="00A71618" w:rsidRPr="00704EE9" w:rsidRDefault="00A71618" w:rsidP="004734C3">
      <w:pPr>
        <w:pStyle w:val="Aufgabentext"/>
        <w:spacing w:before="8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Personentransportfahrzeug</w:t>
      </w:r>
      <w:r w:rsidRPr="00704EE9">
        <w:rPr>
          <w:rFonts w:ascii="Times New Roman" w:hAnsi="Times New Roman" w:cs="Times New Roman"/>
        </w:rPr>
        <w:t xml:space="preserve"> ist ein Kfz</w:t>
      </w:r>
      <w:r w:rsidR="00E4081B" w:rsidRPr="00704EE9">
        <w:rPr>
          <w:rFonts w:ascii="Times New Roman" w:hAnsi="Times New Roman" w:cs="Times New Roman"/>
        </w:rPr>
        <w:t>,</w:t>
      </w:r>
      <w:r w:rsidRPr="00704EE9">
        <w:rPr>
          <w:rFonts w:ascii="Times New Roman" w:hAnsi="Times New Roman" w:cs="Times New Roman"/>
        </w:rPr>
        <w:t xml:space="preserve"> hat eine Anzahl Sitze (maximale Passagierzahl) und </w:t>
      </w:r>
      <w:r w:rsidR="005A0CC9">
        <w:rPr>
          <w:rFonts w:ascii="Times New Roman" w:hAnsi="Times New Roman" w:cs="Times New Roman"/>
        </w:rPr>
        <w:t xml:space="preserve">eine Anzahl </w:t>
      </w:r>
      <w:r w:rsidR="00234D1D" w:rsidRPr="00704EE9">
        <w:rPr>
          <w:rFonts w:ascii="Times New Roman" w:hAnsi="Times New Roman" w:cs="Times New Roman"/>
        </w:rPr>
        <w:t xml:space="preserve">Passagiere. </w:t>
      </w:r>
      <w:r w:rsidRPr="00704EE9">
        <w:rPr>
          <w:rFonts w:ascii="Times New Roman" w:hAnsi="Times New Roman" w:cs="Times New Roman"/>
        </w:rPr>
        <w:t xml:space="preserve">Beim </w:t>
      </w:r>
      <w:r w:rsidRPr="00704EE9">
        <w:rPr>
          <w:rFonts w:ascii="Times New Roman" w:hAnsi="Times New Roman" w:cs="Times New Roman"/>
          <w:b/>
          <w:bCs/>
        </w:rPr>
        <w:t xml:space="preserve">Einsteigen </w:t>
      </w:r>
      <w:r w:rsidR="00657A96" w:rsidRPr="00704EE9">
        <w:rPr>
          <w:rFonts w:ascii="Times New Roman" w:hAnsi="Times New Roman" w:cs="Times New Roman"/>
          <w:b/>
          <w:bCs/>
        </w:rPr>
        <w:t xml:space="preserve">der Passagiere </w:t>
      </w:r>
      <w:r w:rsidRPr="00704EE9">
        <w:rPr>
          <w:rFonts w:ascii="Times New Roman" w:hAnsi="Times New Roman" w:cs="Times New Roman"/>
        </w:rPr>
        <w:t>wird überwacht</w:t>
      </w:r>
      <w:r w:rsidR="00F62623">
        <w:rPr>
          <w:rFonts w:ascii="Times New Roman" w:hAnsi="Times New Roman" w:cs="Times New Roman"/>
        </w:rPr>
        <w:t xml:space="preserve">, ob sie noch reinpassen. </w:t>
      </w:r>
      <w:r w:rsidR="00C150C9" w:rsidRPr="00704EE9">
        <w:rPr>
          <w:rFonts w:ascii="Times New Roman" w:hAnsi="Times New Roman" w:cs="Times New Roman"/>
        </w:rPr>
        <w:t>Pass</w:t>
      </w:r>
      <w:r w:rsidR="00F62623">
        <w:rPr>
          <w:rFonts w:ascii="Times New Roman" w:hAnsi="Times New Roman" w:cs="Times New Roman"/>
        </w:rPr>
        <w:t xml:space="preserve">en sie </w:t>
      </w:r>
      <w:r w:rsidR="00C150C9" w:rsidRPr="00704EE9">
        <w:rPr>
          <w:rFonts w:ascii="Times New Roman" w:hAnsi="Times New Roman" w:cs="Times New Roman"/>
        </w:rPr>
        <w:t xml:space="preserve">nicht rein schlägt das Einsteigen fehl. </w:t>
      </w:r>
      <w:r w:rsidRPr="00704EE9">
        <w:rPr>
          <w:rFonts w:ascii="Times New Roman" w:hAnsi="Times New Roman" w:cs="Times New Roman"/>
        </w:rPr>
        <w:t>Personen können auch aussteigen</w:t>
      </w:r>
      <w:r w:rsidR="0022090A">
        <w:rPr>
          <w:rFonts w:ascii="Times New Roman" w:hAnsi="Times New Roman" w:cs="Times New Roman"/>
        </w:rPr>
        <w:t>.</w:t>
      </w:r>
      <w:r w:rsidR="00C150C9" w:rsidRPr="00704EE9">
        <w:rPr>
          <w:rFonts w:ascii="Times New Roman" w:hAnsi="Times New Roman" w:cs="Times New Roman"/>
        </w:rPr>
        <w:t xml:space="preserve"> </w:t>
      </w:r>
    </w:p>
    <w:p w14:paraId="681F2A20" w14:textId="2053D964" w:rsidR="00A71618" w:rsidRPr="00704EE9" w:rsidRDefault="00A71618" w:rsidP="004734C3">
      <w:pPr>
        <w:pStyle w:val="Aufgabentext"/>
        <w:spacing w:before="80"/>
        <w:jc w:val="both"/>
        <w:rPr>
          <w:rFonts w:ascii="Times New Roman" w:hAnsi="Times New Roman" w:cs="Times New Roman"/>
        </w:rPr>
      </w:pPr>
      <w:r w:rsidRPr="00704EE9">
        <w:rPr>
          <w:rFonts w:ascii="Times New Roman" w:hAnsi="Times New Roman" w:cs="Times New Roman"/>
        </w:rPr>
        <w:t xml:space="preserve">Ein </w:t>
      </w:r>
      <w:r w:rsidRPr="00704EE9">
        <w:rPr>
          <w:rFonts w:ascii="Times New Roman" w:hAnsi="Times New Roman" w:cs="Times New Roman"/>
          <w:b/>
          <w:bCs/>
        </w:rPr>
        <w:t>Bus</w:t>
      </w:r>
      <w:r w:rsidRPr="00704EE9">
        <w:rPr>
          <w:rFonts w:ascii="Times New Roman" w:hAnsi="Times New Roman" w:cs="Times New Roman"/>
        </w:rPr>
        <w:t xml:space="preserve"> ist ein Personentransportfahrzeug</w:t>
      </w:r>
      <w:r w:rsidR="00EE1BEF" w:rsidRPr="00704EE9">
        <w:rPr>
          <w:rFonts w:ascii="Times New Roman" w:hAnsi="Times New Roman" w:cs="Times New Roman"/>
        </w:rPr>
        <w:t>.</w:t>
      </w:r>
      <w:r w:rsidR="00F62623">
        <w:rPr>
          <w:rFonts w:ascii="Times New Roman" w:hAnsi="Times New Roman" w:cs="Times New Roman"/>
        </w:rPr>
        <w:t xml:space="preserve"> Ein Bus benötigt einen Fahrer, wobei erstmal nur der Name des Fahrers gespeichert wird. </w:t>
      </w:r>
    </w:p>
    <w:p w14:paraId="295CBC70" w14:textId="66B90D20" w:rsidR="00A71618" w:rsidRDefault="00A71618" w:rsidP="00EE0599">
      <w:pPr>
        <w:pStyle w:val="Aufgabentext"/>
        <w:pBdr>
          <w:bottom w:val="single" w:sz="4" w:space="1" w:color="auto"/>
        </w:pBdr>
        <w:spacing w:before="80" w:after="240"/>
        <w:jc w:val="both"/>
        <w:rPr>
          <w:rFonts w:ascii="Times New Roman" w:hAnsi="Times New Roman" w:cs="Times New Roman"/>
        </w:rPr>
      </w:pPr>
      <w:r w:rsidRPr="00704EE9">
        <w:rPr>
          <w:rFonts w:ascii="Times New Roman" w:hAnsi="Times New Roman" w:cs="Times New Roman"/>
          <w:b/>
          <w:bCs/>
        </w:rPr>
        <w:t>Lkws</w:t>
      </w:r>
      <w:r w:rsidRPr="00704EE9">
        <w:rPr>
          <w:rFonts w:ascii="Times New Roman" w:hAnsi="Times New Roman" w:cs="Times New Roman"/>
        </w:rPr>
        <w:t xml:space="preserve"> haben eine Ladefläche mit einer bestimmten Größe in Quadratmetern. Lkws können beladen und entladen werden, wobei immer berücksichtigt wird, dass die maximale Ladefläche nicht überschritten werden darf und dass nicht mehr entladen werden kann als auf der Ladefläche steht. </w:t>
      </w:r>
    </w:p>
    <w:p w14:paraId="2EFB303B" w14:textId="31B0CD19" w:rsidR="0019330B" w:rsidRPr="008D2F85" w:rsidRDefault="00EE0599" w:rsidP="00EE0599">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after="240"/>
        <w:jc w:val="both"/>
      </w:pPr>
      <w:r>
        <w:t xml:space="preserve">Implementieren Sie </w:t>
      </w:r>
      <w:r w:rsidR="00612100">
        <w:t xml:space="preserve">jetzt </w:t>
      </w:r>
      <w:r>
        <w:t xml:space="preserve">Ihr </w:t>
      </w:r>
      <w:r w:rsidR="00612100">
        <w:t>Modell in Java.</w:t>
      </w:r>
    </w:p>
    <w:sectPr w:rsidR="0019330B" w:rsidRPr="008D2F85" w:rsidSect="00FC4B4B">
      <w:footerReference w:type="default" r:id="rId8"/>
      <w:headerReference w:type="first" r:id="rId9"/>
      <w:footerReference w:type="first" r:id="rId10"/>
      <w:pgSz w:w="11906" w:h="16838"/>
      <w:pgMar w:top="720" w:right="720" w:bottom="426" w:left="1134" w:header="708" w:footer="2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Pr="00AD3334" w:rsidRDefault="008E7CDF">
    <w:pPr>
      <w:pStyle w:val="Fuzeile"/>
      <w:jc w:val="right"/>
      <w:rPr>
        <w:sz w:val="18"/>
      </w:rPr>
    </w:pPr>
    <w:sdt>
      <w:sdtPr>
        <w:id w:val="-356202792"/>
        <w:docPartObj>
          <w:docPartGallery w:val="Page Numbers (Bottom of Page)"/>
          <w:docPartUnique/>
        </w:docPartObj>
      </w:sdtPr>
      <w:sdtEndPr>
        <w:rPr>
          <w:sz w:val="18"/>
        </w:rPr>
      </w:sdtEndPr>
      <w:sdtContent>
        <w:r w:rsidR="00BD3F65" w:rsidRPr="00AD3334">
          <w:rPr>
            <w:sz w:val="18"/>
          </w:rPr>
          <w:fldChar w:fldCharType="begin"/>
        </w:r>
        <w:r w:rsidR="00BD3F65" w:rsidRPr="00AD3334">
          <w:rPr>
            <w:sz w:val="18"/>
          </w:rPr>
          <w:instrText>PAGE   \* MERGEFORMAT</w:instrText>
        </w:r>
        <w:r w:rsidR="00BD3F65" w:rsidRPr="00AD3334">
          <w:rPr>
            <w:sz w:val="18"/>
          </w:rPr>
          <w:fldChar w:fldCharType="separate"/>
        </w:r>
        <w:r w:rsidR="00AC57CC" w:rsidRPr="00AD3334">
          <w:rPr>
            <w:noProof/>
            <w:sz w:val="18"/>
          </w:rPr>
          <w:t>2</w:t>
        </w:r>
        <w:r w:rsidR="00BD3F65" w:rsidRPr="00AD3334">
          <w:rPr>
            <w:sz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8E7CDF">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12" name="Grafik 12"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59F1B0A0" w14:textId="022712E3" w:rsidR="000D19DE" w:rsidRDefault="000D19DE" w:rsidP="008E7CDF">
    <w:pPr>
      <w:pStyle w:val="Kopfzeile"/>
      <w:tabs>
        <w:tab w:val="clear" w:pos="4536"/>
        <w:tab w:val="clear" w:pos="9072"/>
        <w:tab w:val="center" w:pos="5670"/>
      </w:tabs>
      <w:jc w:val="both"/>
      <w:rPr>
        <w:sz w:val="28"/>
      </w:rPr>
    </w:pPr>
    <w:r>
      <w:rPr>
        <w:sz w:val="28"/>
      </w:rPr>
      <w:tab/>
      <w:t>Lernsituation 4</w:t>
    </w:r>
    <w:r w:rsidR="008E7CDF">
      <w:rPr>
        <w:sz w:val="28"/>
      </w:rPr>
      <w:t>B</w:t>
    </w:r>
  </w:p>
  <w:p w14:paraId="6E5A13FA" w14:textId="1388B946" w:rsidR="00024A00" w:rsidRPr="007A053D" w:rsidRDefault="00927866" w:rsidP="00927866">
    <w:pPr>
      <w:pStyle w:val="Kopfzeile"/>
      <w:tabs>
        <w:tab w:val="clear" w:pos="4536"/>
        <w:tab w:val="clear" w:pos="9072"/>
        <w:tab w:val="center" w:pos="5670"/>
      </w:tabs>
      <w:rPr>
        <w:sz w:val="28"/>
      </w:rPr>
    </w:pPr>
    <w:r>
      <w:rPr>
        <w:sz w:val="28"/>
      </w:rPr>
      <w:tab/>
    </w:r>
    <w:r w:rsidR="00F71FF6">
      <w:rPr>
        <w:sz w:val="28"/>
      </w:rPr>
      <w:t>Objektorientierte</w:t>
    </w:r>
    <w:r w:rsidR="007A053D">
      <w:rPr>
        <w:sz w:val="28"/>
      </w:rPr>
      <w:t xml:space="preserve"> </w:t>
    </w:r>
    <w:r w:rsidR="00F71FF6">
      <w:rPr>
        <w:sz w:val="28"/>
      </w:rPr>
      <w:t>Beziehungen</w:t>
    </w:r>
    <w:r w:rsidR="00C653A5">
      <w:rPr>
        <w:sz w:val="28"/>
      </w:rPr>
      <w:t xml:space="preserve"> – Vererbung </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B23E8"/>
    <w:multiLevelType w:val="hybridMultilevel"/>
    <w:tmpl w:val="67409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F50BD6"/>
    <w:multiLevelType w:val="hybridMultilevel"/>
    <w:tmpl w:val="52F0569C"/>
    <w:lvl w:ilvl="0" w:tplc="FFFFFFFF">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5"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6"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2"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F2610D"/>
    <w:multiLevelType w:val="hybridMultilevel"/>
    <w:tmpl w:val="52F0569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FEB39EC"/>
    <w:multiLevelType w:val="hybridMultilevel"/>
    <w:tmpl w:val="C9DEE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0"/>
  </w:num>
  <w:num w:numId="5">
    <w:abstractNumId w:val="0"/>
  </w:num>
  <w:num w:numId="6">
    <w:abstractNumId w:val="1"/>
  </w:num>
  <w:num w:numId="7">
    <w:abstractNumId w:val="5"/>
  </w:num>
  <w:num w:numId="8">
    <w:abstractNumId w:val="6"/>
  </w:num>
  <w:num w:numId="9">
    <w:abstractNumId w:val="8"/>
  </w:num>
  <w:num w:numId="10">
    <w:abstractNumId w:val="11"/>
  </w:num>
  <w:num w:numId="11">
    <w:abstractNumId w:val="12"/>
  </w:num>
  <w:num w:numId="12">
    <w:abstractNumId w:val="4"/>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02A74"/>
    <w:rsid w:val="00014F50"/>
    <w:rsid w:val="00024A00"/>
    <w:rsid w:val="00026C80"/>
    <w:rsid w:val="0003577F"/>
    <w:rsid w:val="00075286"/>
    <w:rsid w:val="000870C8"/>
    <w:rsid w:val="000A103A"/>
    <w:rsid w:val="000D19DE"/>
    <w:rsid w:val="000D6DF1"/>
    <w:rsid w:val="000D76F1"/>
    <w:rsid w:val="000E16D6"/>
    <w:rsid w:val="0010422A"/>
    <w:rsid w:val="0010716E"/>
    <w:rsid w:val="00114161"/>
    <w:rsid w:val="00117A70"/>
    <w:rsid w:val="00146CD0"/>
    <w:rsid w:val="0015372B"/>
    <w:rsid w:val="00155CB5"/>
    <w:rsid w:val="00182DFB"/>
    <w:rsid w:val="00186E5E"/>
    <w:rsid w:val="001912D1"/>
    <w:rsid w:val="0019308E"/>
    <w:rsid w:val="0019330B"/>
    <w:rsid w:val="00194873"/>
    <w:rsid w:val="0019745D"/>
    <w:rsid w:val="001A3699"/>
    <w:rsid w:val="001B23B7"/>
    <w:rsid w:val="001B4CD1"/>
    <w:rsid w:val="001C1C9A"/>
    <w:rsid w:val="001C4478"/>
    <w:rsid w:val="001C5524"/>
    <w:rsid w:val="001E23AB"/>
    <w:rsid w:val="001E520C"/>
    <w:rsid w:val="00200E00"/>
    <w:rsid w:val="00202FA2"/>
    <w:rsid w:val="00206D79"/>
    <w:rsid w:val="00215B1E"/>
    <w:rsid w:val="0022090A"/>
    <w:rsid w:val="00222C73"/>
    <w:rsid w:val="0022786F"/>
    <w:rsid w:val="00234D1D"/>
    <w:rsid w:val="00235BA5"/>
    <w:rsid w:val="0023769F"/>
    <w:rsid w:val="00245015"/>
    <w:rsid w:val="0028256A"/>
    <w:rsid w:val="002861D9"/>
    <w:rsid w:val="00286AC1"/>
    <w:rsid w:val="002B3CEF"/>
    <w:rsid w:val="002B648D"/>
    <w:rsid w:val="002D5505"/>
    <w:rsid w:val="00310ED4"/>
    <w:rsid w:val="00315B3D"/>
    <w:rsid w:val="00320437"/>
    <w:rsid w:val="00336857"/>
    <w:rsid w:val="0034658B"/>
    <w:rsid w:val="0035340E"/>
    <w:rsid w:val="00375590"/>
    <w:rsid w:val="00383CAD"/>
    <w:rsid w:val="00384F63"/>
    <w:rsid w:val="0038663C"/>
    <w:rsid w:val="00393EF3"/>
    <w:rsid w:val="003A5C3E"/>
    <w:rsid w:val="003A7837"/>
    <w:rsid w:val="003B0D66"/>
    <w:rsid w:val="003B3127"/>
    <w:rsid w:val="003D2EEB"/>
    <w:rsid w:val="003E7109"/>
    <w:rsid w:val="003F1AF4"/>
    <w:rsid w:val="00401217"/>
    <w:rsid w:val="0041083D"/>
    <w:rsid w:val="004120D6"/>
    <w:rsid w:val="004129A9"/>
    <w:rsid w:val="00422317"/>
    <w:rsid w:val="004329EF"/>
    <w:rsid w:val="00432B70"/>
    <w:rsid w:val="00434C04"/>
    <w:rsid w:val="00435D2D"/>
    <w:rsid w:val="00444F4D"/>
    <w:rsid w:val="0046380C"/>
    <w:rsid w:val="00467184"/>
    <w:rsid w:val="00470F80"/>
    <w:rsid w:val="00472A5B"/>
    <w:rsid w:val="004734C3"/>
    <w:rsid w:val="004B7DE8"/>
    <w:rsid w:val="004C1364"/>
    <w:rsid w:val="004C6FFA"/>
    <w:rsid w:val="004D2898"/>
    <w:rsid w:val="004D49DE"/>
    <w:rsid w:val="00525913"/>
    <w:rsid w:val="00541725"/>
    <w:rsid w:val="005434F1"/>
    <w:rsid w:val="00546048"/>
    <w:rsid w:val="0055711E"/>
    <w:rsid w:val="0057577D"/>
    <w:rsid w:val="00577C27"/>
    <w:rsid w:val="005804D3"/>
    <w:rsid w:val="00585C90"/>
    <w:rsid w:val="005A0CC9"/>
    <w:rsid w:val="005A59A2"/>
    <w:rsid w:val="00612100"/>
    <w:rsid w:val="0063178A"/>
    <w:rsid w:val="00644B62"/>
    <w:rsid w:val="00657A96"/>
    <w:rsid w:val="0066775A"/>
    <w:rsid w:val="00681847"/>
    <w:rsid w:val="0068280D"/>
    <w:rsid w:val="00686478"/>
    <w:rsid w:val="00690C9D"/>
    <w:rsid w:val="006A136E"/>
    <w:rsid w:val="006B3FB1"/>
    <w:rsid w:val="006B5235"/>
    <w:rsid w:val="006C0A93"/>
    <w:rsid w:val="006C0C93"/>
    <w:rsid w:val="006C30CC"/>
    <w:rsid w:val="006C6D64"/>
    <w:rsid w:val="006E2B0D"/>
    <w:rsid w:val="006E55F9"/>
    <w:rsid w:val="006E6AB7"/>
    <w:rsid w:val="006F0620"/>
    <w:rsid w:val="006F3D0D"/>
    <w:rsid w:val="006F66A2"/>
    <w:rsid w:val="006F78DD"/>
    <w:rsid w:val="006F7975"/>
    <w:rsid w:val="00704EE9"/>
    <w:rsid w:val="007050C5"/>
    <w:rsid w:val="00706915"/>
    <w:rsid w:val="00707487"/>
    <w:rsid w:val="00717832"/>
    <w:rsid w:val="00723B1D"/>
    <w:rsid w:val="00730A76"/>
    <w:rsid w:val="007379A1"/>
    <w:rsid w:val="0075256B"/>
    <w:rsid w:val="00773B8C"/>
    <w:rsid w:val="007902CC"/>
    <w:rsid w:val="00790813"/>
    <w:rsid w:val="007A053D"/>
    <w:rsid w:val="007B23B0"/>
    <w:rsid w:val="007D1FBF"/>
    <w:rsid w:val="007E7708"/>
    <w:rsid w:val="007F0B17"/>
    <w:rsid w:val="007F634C"/>
    <w:rsid w:val="0080610D"/>
    <w:rsid w:val="00812EEA"/>
    <w:rsid w:val="008449FF"/>
    <w:rsid w:val="00846C69"/>
    <w:rsid w:val="00853FB3"/>
    <w:rsid w:val="00864FBE"/>
    <w:rsid w:val="008919C0"/>
    <w:rsid w:val="00893229"/>
    <w:rsid w:val="008A0B4C"/>
    <w:rsid w:val="008A6065"/>
    <w:rsid w:val="008B54D2"/>
    <w:rsid w:val="008D1015"/>
    <w:rsid w:val="008D2F85"/>
    <w:rsid w:val="008D41F9"/>
    <w:rsid w:val="008E2FC0"/>
    <w:rsid w:val="008E7528"/>
    <w:rsid w:val="008E7CDF"/>
    <w:rsid w:val="008F042E"/>
    <w:rsid w:val="00920268"/>
    <w:rsid w:val="009220AE"/>
    <w:rsid w:val="00927866"/>
    <w:rsid w:val="009407BD"/>
    <w:rsid w:val="0094226A"/>
    <w:rsid w:val="0094607F"/>
    <w:rsid w:val="00947ACF"/>
    <w:rsid w:val="00950005"/>
    <w:rsid w:val="009626AF"/>
    <w:rsid w:val="00964FED"/>
    <w:rsid w:val="00967149"/>
    <w:rsid w:val="00970B38"/>
    <w:rsid w:val="009979BA"/>
    <w:rsid w:val="009A2DD2"/>
    <w:rsid w:val="009A6F19"/>
    <w:rsid w:val="009A79A9"/>
    <w:rsid w:val="009D3339"/>
    <w:rsid w:val="009F37D8"/>
    <w:rsid w:val="00A01754"/>
    <w:rsid w:val="00A02584"/>
    <w:rsid w:val="00A058EE"/>
    <w:rsid w:val="00A466A0"/>
    <w:rsid w:val="00A47C45"/>
    <w:rsid w:val="00A561E4"/>
    <w:rsid w:val="00A57272"/>
    <w:rsid w:val="00A61140"/>
    <w:rsid w:val="00A71618"/>
    <w:rsid w:val="00A906DA"/>
    <w:rsid w:val="00AA0558"/>
    <w:rsid w:val="00AA3D33"/>
    <w:rsid w:val="00AB4923"/>
    <w:rsid w:val="00AC57CC"/>
    <w:rsid w:val="00AD162B"/>
    <w:rsid w:val="00AD3334"/>
    <w:rsid w:val="00AD574C"/>
    <w:rsid w:val="00AE3060"/>
    <w:rsid w:val="00AE4F13"/>
    <w:rsid w:val="00AF2414"/>
    <w:rsid w:val="00AF48EA"/>
    <w:rsid w:val="00B00A1F"/>
    <w:rsid w:val="00B11C99"/>
    <w:rsid w:val="00B1636A"/>
    <w:rsid w:val="00B16835"/>
    <w:rsid w:val="00B3436C"/>
    <w:rsid w:val="00B41277"/>
    <w:rsid w:val="00B44996"/>
    <w:rsid w:val="00B547D0"/>
    <w:rsid w:val="00B71BB9"/>
    <w:rsid w:val="00B8502C"/>
    <w:rsid w:val="00BA7684"/>
    <w:rsid w:val="00BD3F65"/>
    <w:rsid w:val="00BD7F7F"/>
    <w:rsid w:val="00BE0AE4"/>
    <w:rsid w:val="00BF1C7C"/>
    <w:rsid w:val="00BF2D88"/>
    <w:rsid w:val="00C048D9"/>
    <w:rsid w:val="00C150C9"/>
    <w:rsid w:val="00C16EC6"/>
    <w:rsid w:val="00C51BFD"/>
    <w:rsid w:val="00C520E5"/>
    <w:rsid w:val="00C5355D"/>
    <w:rsid w:val="00C60CAA"/>
    <w:rsid w:val="00C622D9"/>
    <w:rsid w:val="00C653A5"/>
    <w:rsid w:val="00C7568D"/>
    <w:rsid w:val="00C75F0A"/>
    <w:rsid w:val="00CA142C"/>
    <w:rsid w:val="00CA6CFA"/>
    <w:rsid w:val="00CD429A"/>
    <w:rsid w:val="00CD6118"/>
    <w:rsid w:val="00CF51C1"/>
    <w:rsid w:val="00CF69E8"/>
    <w:rsid w:val="00D07968"/>
    <w:rsid w:val="00D0796E"/>
    <w:rsid w:val="00D11929"/>
    <w:rsid w:val="00D14848"/>
    <w:rsid w:val="00D20971"/>
    <w:rsid w:val="00D21968"/>
    <w:rsid w:val="00D249C8"/>
    <w:rsid w:val="00D261A2"/>
    <w:rsid w:val="00D4164D"/>
    <w:rsid w:val="00D6195A"/>
    <w:rsid w:val="00D66125"/>
    <w:rsid w:val="00D70279"/>
    <w:rsid w:val="00D704D4"/>
    <w:rsid w:val="00D76722"/>
    <w:rsid w:val="00D8274C"/>
    <w:rsid w:val="00D861A9"/>
    <w:rsid w:val="00DA07B5"/>
    <w:rsid w:val="00DA3838"/>
    <w:rsid w:val="00DA4D2B"/>
    <w:rsid w:val="00DB45A2"/>
    <w:rsid w:val="00DC35AA"/>
    <w:rsid w:val="00DD32FD"/>
    <w:rsid w:val="00DD5BE2"/>
    <w:rsid w:val="00E061D0"/>
    <w:rsid w:val="00E23DA2"/>
    <w:rsid w:val="00E32555"/>
    <w:rsid w:val="00E37CAE"/>
    <w:rsid w:val="00E4081B"/>
    <w:rsid w:val="00E40F44"/>
    <w:rsid w:val="00E47161"/>
    <w:rsid w:val="00E500B3"/>
    <w:rsid w:val="00E5240F"/>
    <w:rsid w:val="00E6251F"/>
    <w:rsid w:val="00E647D3"/>
    <w:rsid w:val="00E77518"/>
    <w:rsid w:val="00E77B97"/>
    <w:rsid w:val="00E96C6C"/>
    <w:rsid w:val="00EA7AD3"/>
    <w:rsid w:val="00EB19F0"/>
    <w:rsid w:val="00EC3350"/>
    <w:rsid w:val="00EC6067"/>
    <w:rsid w:val="00EC694F"/>
    <w:rsid w:val="00EE0599"/>
    <w:rsid w:val="00EE1BEF"/>
    <w:rsid w:val="00EE2138"/>
    <w:rsid w:val="00EE7DAD"/>
    <w:rsid w:val="00F36EF4"/>
    <w:rsid w:val="00F4403E"/>
    <w:rsid w:val="00F62623"/>
    <w:rsid w:val="00F71FF6"/>
    <w:rsid w:val="00F75DB9"/>
    <w:rsid w:val="00F81992"/>
    <w:rsid w:val="00F85B57"/>
    <w:rsid w:val="00FB2DE7"/>
    <w:rsid w:val="00FB393E"/>
    <w:rsid w:val="00FB7262"/>
    <w:rsid w:val="00FC4B4B"/>
    <w:rsid w:val="00FD3E18"/>
    <w:rsid w:val="00FD7BD2"/>
    <w:rsid w:val="00FE5742"/>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 w:type="character" w:styleId="Kommentarzeichen">
    <w:name w:val="annotation reference"/>
    <w:basedOn w:val="Absatz-Standardschriftart"/>
    <w:uiPriority w:val="99"/>
    <w:semiHidden/>
    <w:unhideWhenUsed/>
    <w:rsid w:val="00117A70"/>
    <w:rPr>
      <w:sz w:val="16"/>
      <w:szCs w:val="16"/>
    </w:rPr>
  </w:style>
  <w:style w:type="paragraph" w:styleId="Kommentartext">
    <w:name w:val="annotation text"/>
    <w:basedOn w:val="Standard"/>
    <w:link w:val="KommentartextZchn"/>
    <w:uiPriority w:val="99"/>
    <w:semiHidden/>
    <w:unhideWhenUsed/>
    <w:rsid w:val="00117A70"/>
    <w:rPr>
      <w:sz w:val="20"/>
      <w:szCs w:val="20"/>
    </w:rPr>
  </w:style>
  <w:style w:type="character" w:customStyle="1" w:styleId="KommentartextZchn">
    <w:name w:val="Kommentartext Zchn"/>
    <w:basedOn w:val="Absatz-Standardschriftart"/>
    <w:link w:val="Kommentartext"/>
    <w:uiPriority w:val="99"/>
    <w:semiHidden/>
    <w:rsid w:val="00117A70"/>
    <w:rPr>
      <w:rFonts w:ascii="Roboto Condensed Light" w:hAnsi="Roboto Condensed Light"/>
      <w:sz w:val="20"/>
      <w:szCs w:val="20"/>
    </w:rPr>
  </w:style>
  <w:style w:type="paragraph" w:styleId="Kommentarthema">
    <w:name w:val="annotation subject"/>
    <w:basedOn w:val="Kommentartext"/>
    <w:next w:val="Kommentartext"/>
    <w:link w:val="KommentarthemaZchn"/>
    <w:uiPriority w:val="99"/>
    <w:semiHidden/>
    <w:unhideWhenUsed/>
    <w:rsid w:val="00117A70"/>
    <w:rPr>
      <w:b/>
      <w:bCs/>
    </w:rPr>
  </w:style>
  <w:style w:type="character" w:customStyle="1" w:styleId="KommentarthemaZchn">
    <w:name w:val="Kommentarthema Zchn"/>
    <w:basedOn w:val="KommentartextZchn"/>
    <w:link w:val="Kommentarthema"/>
    <w:uiPriority w:val="99"/>
    <w:semiHidden/>
    <w:rsid w:val="00117A70"/>
    <w:rPr>
      <w:rFonts w:ascii="Roboto Condensed Light" w:hAnsi="Roboto Condensed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2</Pages>
  <Words>544</Words>
  <Characters>3429</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Rollins</dc:creator>
  <cp:lastModifiedBy>Rollins, Alexandra</cp:lastModifiedBy>
  <cp:revision>34</cp:revision>
  <cp:lastPrinted>2017-07-07T16:26:00Z</cp:lastPrinted>
  <dcterms:created xsi:type="dcterms:W3CDTF">2024-02-05T16:19:00Z</dcterms:created>
  <dcterms:modified xsi:type="dcterms:W3CDTF">2024-03-15T11:12:00Z</dcterms:modified>
</cp:coreProperties>
</file>