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3659" w14:textId="79BB7DC8" w:rsidR="00D167E2" w:rsidRPr="00AE5703" w:rsidRDefault="00D167E2" w:rsidP="00EF70D6">
      <w:pPr>
        <w:pStyle w:val="Aufgabentext"/>
        <w:jc w:val="both"/>
        <w:rPr>
          <w:rFonts w:ascii="Times New Roman" w:hAnsi="Times New Roman" w:cs="Times New Roman"/>
        </w:rPr>
      </w:pPr>
      <w:r w:rsidRPr="00AE5703">
        <w:rPr>
          <w:rFonts w:ascii="Times New Roman" w:hAnsi="Times New Roman" w:cs="Times New Roman"/>
        </w:rPr>
        <w:t xml:space="preserve">Gesprächsprotokoll des Kundengesprächs vom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TIME \@ "dd.MM.yyyy" </w:instrText>
      </w:r>
      <w:r>
        <w:rPr>
          <w:rFonts w:ascii="Times New Roman" w:hAnsi="Times New Roman" w:cs="Times New Roman"/>
        </w:rPr>
        <w:fldChar w:fldCharType="separate"/>
      </w:r>
      <w:r w:rsidR="00166D0D">
        <w:rPr>
          <w:rFonts w:ascii="Times New Roman" w:hAnsi="Times New Roman" w:cs="Times New Roman"/>
          <w:noProof/>
        </w:rPr>
        <w:t>20.11.2024</w:t>
      </w:r>
      <w:r>
        <w:rPr>
          <w:rFonts w:ascii="Times New Roman" w:hAnsi="Times New Roman" w:cs="Times New Roman"/>
        </w:rPr>
        <w:fldChar w:fldCharType="end"/>
      </w:r>
    </w:p>
    <w:p w14:paraId="673ED669" w14:textId="77777777" w:rsidR="00D167E2" w:rsidRPr="00AE5703" w:rsidRDefault="00D167E2" w:rsidP="00D167E2">
      <w:pPr>
        <w:pStyle w:val="Aufgabentext"/>
        <w:jc w:val="both"/>
        <w:rPr>
          <w:rFonts w:ascii="Times New Roman" w:hAnsi="Times New Roman" w:cs="Times New Roman"/>
        </w:rPr>
      </w:pPr>
      <w:r w:rsidRPr="00AE5703">
        <w:rPr>
          <w:rFonts w:ascii="Times New Roman" w:hAnsi="Times New Roman" w:cs="Times New Roman"/>
        </w:rPr>
        <w:t>Anwesend: Herr Weiß und Frau Kallenbring</w:t>
      </w:r>
    </w:p>
    <w:p w14:paraId="70B4716D" w14:textId="77777777" w:rsidR="00D167E2" w:rsidRPr="00AE5703" w:rsidRDefault="00D167E2" w:rsidP="00D167E2">
      <w:pPr>
        <w:pStyle w:val="Aufgabentext"/>
        <w:jc w:val="both"/>
        <w:rPr>
          <w:rFonts w:ascii="Times New Roman" w:hAnsi="Times New Roman" w:cs="Times New Roman"/>
        </w:rPr>
      </w:pPr>
    </w:p>
    <w:p w14:paraId="6BF86A95" w14:textId="77777777" w:rsidR="00CD6F6F" w:rsidRPr="00CD6F6F" w:rsidRDefault="00D167E2" w:rsidP="00D167E2">
      <w:pPr>
        <w:pStyle w:val="Aufgabentext"/>
        <w:numPr>
          <w:ilvl w:val="0"/>
          <w:numId w:val="17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Es werden ungültige Kfz-Objekte angelegt</w:t>
      </w:r>
      <w:r w:rsidRPr="41E72410">
        <w:rPr>
          <w:rFonts w:ascii="Times New Roman" w:hAnsi="Times New Roman" w:cs="Times New Roman"/>
        </w:rPr>
        <w:t>.</w:t>
      </w:r>
    </w:p>
    <w:p w14:paraId="55706965" w14:textId="68FB018F" w:rsidR="00D167E2" w:rsidRPr="00AE5703" w:rsidRDefault="00CD6F6F" w:rsidP="00D167E2">
      <w:pPr>
        <w:pStyle w:val="Aufgabentext"/>
        <w:numPr>
          <w:ilvl w:val="0"/>
          <w:numId w:val="17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Des Weiteren gibt es aktuell nur eine Art Kfz-Objekte anzulegen. Es wäre schön, wenn man unterschiedliche Möglichkeiten hätte, z.B. einen, mit denen die essentiellen Attribute bereits belegt werden und einen, mit dem man Objekte klonen könnte.</w:t>
      </w:r>
      <w:r w:rsidR="00D167E2" w:rsidRPr="41E72410">
        <w:rPr>
          <w:rFonts w:ascii="Times New Roman" w:hAnsi="Times New Roman" w:cs="Times New Roman"/>
        </w:rPr>
        <w:t xml:space="preserve"> </w:t>
      </w:r>
    </w:p>
    <w:p w14:paraId="042DBF15" w14:textId="77777777" w:rsidR="00D167E2" w:rsidRPr="00061CA2" w:rsidRDefault="00D167E2" w:rsidP="00D167E2">
      <w:pPr>
        <w:pStyle w:val="Aufgabentext"/>
        <w:pBdr>
          <w:top w:val="single" w:sz="4" w:space="1" w:color="auto"/>
        </w:pBdr>
        <w:jc w:val="both"/>
        <w:rPr>
          <w:rFonts w:ascii="Times New Roman" w:hAnsi="Times New Roman" w:cs="Times New Roman"/>
        </w:rPr>
      </w:pPr>
    </w:p>
    <w:p w14:paraId="4D605259" w14:textId="77777777" w:rsidR="00EF70D6" w:rsidRDefault="00EF70D6" w:rsidP="00EF70D6">
      <w:pPr>
        <w:pStyle w:val="Aufgaben"/>
        <w:numPr>
          <w:ilvl w:val="0"/>
          <w:numId w:val="18"/>
        </w:numPr>
        <w:ind w:left="1134" w:hanging="1134"/>
        <w:rPr>
          <w:rFonts w:ascii="Roboto Condensed" w:hAnsi="Roboto Condensed"/>
        </w:rPr>
      </w:pPr>
    </w:p>
    <w:p w14:paraId="6155F8D5" w14:textId="46567CB5" w:rsidR="001E1806" w:rsidRDefault="00EF70D6" w:rsidP="001E1806">
      <w:pPr>
        <w:pStyle w:val="Aufgabentext"/>
        <w:spacing w:before="120" w:after="120"/>
        <w:jc w:val="both"/>
      </w:pPr>
      <w:r>
        <w:t>Beantworten Sie die Kontrollfragen zu Konstruktoren und Overloading (dt. Überladung) von Methoden.</w:t>
      </w:r>
    </w:p>
    <w:p w14:paraId="18F4CA94" w14:textId="77777777" w:rsidR="00EF70D6" w:rsidRDefault="00EF70D6" w:rsidP="001E1806">
      <w:pPr>
        <w:pStyle w:val="Aufgabentext"/>
        <w:spacing w:before="120" w:after="120"/>
        <w:jc w:val="both"/>
      </w:pPr>
    </w:p>
    <w:p w14:paraId="41ABBAA1" w14:textId="74237732" w:rsidR="00EF70D6" w:rsidRDefault="00EF70D6" w:rsidP="00EF70D6">
      <w:pPr>
        <w:pStyle w:val="Aufgaben"/>
        <w:numPr>
          <w:ilvl w:val="0"/>
          <w:numId w:val="18"/>
        </w:numPr>
        <w:ind w:left="1134" w:hanging="1134"/>
        <w:rPr>
          <w:rFonts w:ascii="Roboto Condensed" w:hAnsi="Roboto Condensed"/>
        </w:rPr>
      </w:pPr>
    </w:p>
    <w:p w14:paraId="1FDE31F7" w14:textId="7EFB1147" w:rsidR="00C86A60" w:rsidRDefault="00C87BED" w:rsidP="00C86A60">
      <w:pPr>
        <w:pStyle w:val="Aufgabentext"/>
        <w:spacing w:before="120" w:after="120"/>
        <w:jc w:val="both"/>
      </w:pPr>
      <w:r>
        <w:t>Erweitern</w:t>
      </w:r>
      <w:r w:rsidR="00C86A60">
        <w:t xml:space="preserve"> Sie </w:t>
      </w:r>
      <w:r w:rsidR="00C86A60" w:rsidRPr="001E1806">
        <w:rPr>
          <w:u w:val="single"/>
        </w:rPr>
        <w:t>alle</w:t>
      </w:r>
      <w:r w:rsidR="00C86A60">
        <w:t xml:space="preserve"> von Ihnen erstellten Klassen </w:t>
      </w:r>
      <w:r>
        <w:t xml:space="preserve">um jeweils </w:t>
      </w:r>
      <w:r w:rsidR="00C86A60">
        <w:t>einen sinnvollen parametrisierten Konstruktor</w:t>
      </w:r>
      <w:r w:rsidR="00C86A60" w:rsidRPr="00C86A60">
        <w:t>.</w:t>
      </w:r>
      <w:r w:rsidR="00C86A60">
        <w:t xml:space="preserve"> Testen Sie in einem Testlauf, ob er funktioniert.</w:t>
      </w:r>
      <w:r w:rsidR="00EF70D6">
        <w:t xml:space="preserve"> </w:t>
      </w:r>
    </w:p>
    <w:p w14:paraId="11CB5C11" w14:textId="25E6856D" w:rsidR="001E1806" w:rsidRDefault="001E1806" w:rsidP="00C86A60">
      <w:pPr>
        <w:pStyle w:val="Aufgabentext"/>
        <w:spacing w:before="120" w:after="120"/>
        <w:jc w:val="both"/>
      </w:pPr>
    </w:p>
    <w:p w14:paraId="754EAC76" w14:textId="77777777" w:rsidR="00EF70D6" w:rsidRDefault="00EF70D6" w:rsidP="00EF70D6">
      <w:pPr>
        <w:pStyle w:val="Aufgaben"/>
        <w:numPr>
          <w:ilvl w:val="0"/>
          <w:numId w:val="18"/>
        </w:numPr>
        <w:ind w:left="1134" w:hanging="1134"/>
        <w:rPr>
          <w:rFonts w:ascii="Roboto Condensed" w:hAnsi="Roboto Condensed"/>
        </w:rPr>
      </w:pPr>
    </w:p>
    <w:p w14:paraId="27F425AB" w14:textId="2E79A7ED" w:rsidR="007E1E52" w:rsidRDefault="00EF70D6" w:rsidP="007E1E52">
      <w:pPr>
        <w:pStyle w:val="Aufgabentext"/>
        <w:spacing w:before="120" w:after="120"/>
        <w:jc w:val="both"/>
      </w:pPr>
      <w:r>
        <w:t xml:space="preserve">Erstellen Sie </w:t>
      </w:r>
      <w:r w:rsidR="007E1E52">
        <w:t>Kopierkonstruktoren</w:t>
      </w:r>
      <w:r>
        <w:t xml:space="preserve"> für alle Figurenklassen</w:t>
      </w:r>
      <w:r w:rsidR="007E1E52">
        <w:t>.</w:t>
      </w:r>
      <w:r w:rsidR="00C612D2">
        <w:t xml:space="preserve"> Testen Sie ob wirklich neue Objekte existieren, oder ob lediglich eine Referenz auf dasselbe Objekt erstellt wurde.</w:t>
      </w:r>
    </w:p>
    <w:p w14:paraId="0591A083" w14:textId="77777777" w:rsidR="00C612D2" w:rsidRDefault="00C612D2" w:rsidP="007E1E52">
      <w:pPr>
        <w:pStyle w:val="Aufgabentext"/>
        <w:spacing w:before="120" w:after="120"/>
        <w:jc w:val="both"/>
      </w:pPr>
    </w:p>
    <w:p w14:paraId="663B2C1E" w14:textId="77777777" w:rsidR="00EF70D6" w:rsidRDefault="00EF70D6" w:rsidP="00EF70D6">
      <w:pPr>
        <w:pStyle w:val="Aufgaben"/>
        <w:numPr>
          <w:ilvl w:val="0"/>
          <w:numId w:val="18"/>
        </w:numPr>
        <w:ind w:left="1134" w:hanging="1134"/>
        <w:rPr>
          <w:rFonts w:ascii="Roboto Condensed" w:hAnsi="Roboto Condensed"/>
        </w:rPr>
      </w:pPr>
    </w:p>
    <w:p w14:paraId="630BDEDA" w14:textId="20A748F3" w:rsidR="00D167E2" w:rsidRDefault="00C87BED" w:rsidP="00C86A60">
      <w:pPr>
        <w:pStyle w:val="Aufgabentext"/>
        <w:spacing w:before="120" w:after="120"/>
        <w:jc w:val="both"/>
      </w:pPr>
      <w:r>
        <w:t>Ein</w:t>
      </w:r>
      <w:r w:rsidR="00E51759">
        <w:t>e</w:t>
      </w:r>
      <w:r>
        <w:t xml:space="preserve"> Anforderung wurde noch nicht vollständig umgesetzt. Werden ungültige Argumente übergeben, werden Objekte trotzdem angelegt. Amelie gibt Dir den Tipp, dass man das mit Exceptions lösen kann</w:t>
      </w:r>
      <w:r w:rsidR="00406F46">
        <w:t>.</w:t>
      </w:r>
    </w:p>
    <w:p w14:paraId="0B8CAB66" w14:textId="698FBEF1" w:rsidR="00406F46" w:rsidRPr="00C86A60" w:rsidRDefault="00406F46" w:rsidP="00D46BD0">
      <w:pPr>
        <w:pStyle w:val="Aufgabentext"/>
        <w:spacing w:before="120" w:after="120"/>
      </w:pPr>
      <w:r>
        <w:t>Sorge</w:t>
      </w:r>
      <w:r w:rsidR="00D46BD0">
        <w:t>n Sie</w:t>
      </w:r>
      <w:r>
        <w:t xml:space="preserve"> dafür, dass keine ungültigen Objekte </w:t>
      </w:r>
      <w:r w:rsidR="00D46BD0">
        <w:t xml:space="preserve">von Ihren Klassen </w:t>
      </w:r>
      <w:r>
        <w:t xml:space="preserve">mehr angelegt werden können. </w:t>
      </w:r>
      <w:r w:rsidR="00D46BD0">
        <w:br/>
        <w:t>Welche Fehler haben Sie abgefangen? Dokumentieren Sie die abgefangenen Fehler mit Java-Doc-Kommentaren.</w:t>
      </w:r>
    </w:p>
    <w:p w14:paraId="01F3059E" w14:textId="4E4C6FD6" w:rsidR="00406F46" w:rsidRDefault="00406F46" w:rsidP="00C86A60">
      <w:pPr>
        <w:pStyle w:val="Aufgabentext"/>
        <w:spacing w:before="120" w:after="120"/>
        <w:jc w:val="both"/>
      </w:pPr>
    </w:p>
    <w:p w14:paraId="5DBA1265" w14:textId="77777777" w:rsidR="000929BB" w:rsidRDefault="000929BB" w:rsidP="000929BB">
      <w:pPr>
        <w:pStyle w:val="Aufgaben"/>
        <w:numPr>
          <w:ilvl w:val="0"/>
          <w:numId w:val="18"/>
        </w:numPr>
        <w:ind w:left="1134" w:hanging="1134"/>
        <w:rPr>
          <w:rFonts w:ascii="Roboto Condensed" w:hAnsi="Roboto Condensed"/>
        </w:rPr>
      </w:pPr>
    </w:p>
    <w:p w14:paraId="656B3AC2" w14:textId="41E2B28F" w:rsidR="000929BB" w:rsidRPr="00C86A60" w:rsidRDefault="000929BB" w:rsidP="00C86A60">
      <w:pPr>
        <w:pStyle w:val="Aufgabentext"/>
        <w:spacing w:before="120" w:after="120"/>
        <w:jc w:val="both"/>
      </w:pPr>
      <w:r>
        <w:t xml:space="preserve">Erstelle eine Klasse Dreieck, </w:t>
      </w:r>
      <w:r w:rsidR="00166D0D">
        <w:t xml:space="preserve">die </w:t>
      </w:r>
      <w:r>
        <w:t>an geeigneter Stelle überprüft, ob das Dreieck konstruierbar ist. Wenn nicht, soll es nicht angelegt werden.</w:t>
      </w:r>
    </w:p>
    <w:sectPr w:rsidR="000929BB" w:rsidRPr="00C86A60" w:rsidSect="006E2FA0">
      <w:footerReference w:type="default" r:id="rId7"/>
      <w:headerReference w:type="first" r:id="rId8"/>
      <w:footerReference w:type="first" r:id="rId9"/>
      <w:pgSz w:w="11906" w:h="16838"/>
      <w:pgMar w:top="720" w:right="720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9540" w14:textId="77777777" w:rsidR="0026150D" w:rsidRDefault="0026150D" w:rsidP="003D2EEB">
      <w:r>
        <w:separator/>
      </w:r>
    </w:p>
  </w:endnote>
  <w:endnote w:type="continuationSeparator" w:id="0">
    <w:p w14:paraId="7F3AD1A5" w14:textId="77777777" w:rsidR="0026150D" w:rsidRDefault="0026150D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 Light">
    <w:altName w:val="Roboto Condensed Light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119C" w14:textId="77777777" w:rsidR="00BD3F65" w:rsidRDefault="00166D0D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C093" w14:textId="77777777" w:rsidR="00EF70D6" w:rsidRPr="004849BF" w:rsidRDefault="00166D0D" w:rsidP="00EF70D6">
    <w:pPr>
      <w:pStyle w:val="Aufgabentext"/>
      <w:spacing w:before="120" w:after="120"/>
      <w:jc w:val="both"/>
    </w:pPr>
    <w:hyperlink r:id="rId1">
      <w:r w:rsidR="00EF70D6" w:rsidRPr="4E93E6A8">
        <w:rPr>
          <w:rStyle w:val="Hyperlink"/>
          <w:rFonts w:ascii="Segoe UI" w:eastAsia="Segoe UI" w:hAnsi="Segoe UI" w:cs="Segoe UI"/>
          <w:color w:val="0000FF"/>
        </w:rPr>
        <w:t>http://openbook.rheinwerk-verlag.de/javainsel/</w:t>
      </w:r>
    </w:hyperlink>
    <w:r w:rsidR="00EF70D6" w:rsidRPr="4E93E6A8">
      <w:rPr>
        <w:color w:val="000000" w:themeColor="text1"/>
      </w:rPr>
      <w:t xml:space="preserve"> </w:t>
    </w:r>
    <w:r w:rsidR="00EF70D6">
      <w:t>(Kapitel 3.4 und 6.5)</w:t>
    </w:r>
    <w:r w:rsidR="00EF70D6">
      <w:rPr>
        <w:color w:val="000000" w:themeColor="text1"/>
      </w:rPr>
      <w:t>.</w:t>
    </w:r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A262" w14:textId="77777777" w:rsidR="0026150D" w:rsidRDefault="0026150D" w:rsidP="003D2EEB">
      <w:r>
        <w:separator/>
      </w:r>
    </w:p>
  </w:footnote>
  <w:footnote w:type="continuationSeparator" w:id="0">
    <w:p w14:paraId="2543A308" w14:textId="77777777" w:rsidR="0026150D" w:rsidRDefault="0026150D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7" name="Grafik 7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6E5A13FA" w14:textId="7C9FABC0" w:rsidR="00024A00" w:rsidRPr="00CE462B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DA1A39">
      <w:rPr>
        <w:sz w:val="28"/>
      </w:rPr>
      <w:t>LS0</w:t>
    </w:r>
    <w:r w:rsidR="001C4C8F">
      <w:rPr>
        <w:sz w:val="28"/>
      </w:rPr>
      <w:t>3</w:t>
    </w:r>
    <w:r w:rsidR="00EF70D6">
      <w:rPr>
        <w:sz w:val="28"/>
      </w:rPr>
      <w:t>B</w:t>
    </w:r>
    <w:r w:rsidR="00DA1A39">
      <w:rPr>
        <w:sz w:val="28"/>
      </w:rPr>
      <w:t xml:space="preserve"> </w:t>
    </w:r>
    <w:r w:rsidR="00CE462B">
      <w:rPr>
        <w:sz w:val="28"/>
      </w:rPr>
      <w:t>Konstruktoren, Überladung und Exceptions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2F33"/>
    <w:multiLevelType w:val="hybridMultilevel"/>
    <w:tmpl w:val="C4D812D8"/>
    <w:lvl w:ilvl="0" w:tplc="5C5250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B086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200B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126552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70423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8A5D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89AB5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F68CA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645B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1C3E"/>
    <w:multiLevelType w:val="hybridMultilevel"/>
    <w:tmpl w:val="689E0276"/>
    <w:lvl w:ilvl="0" w:tplc="A71EA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BEAF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E5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40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B6D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2F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8E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E6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7ED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B5755"/>
    <w:multiLevelType w:val="hybridMultilevel"/>
    <w:tmpl w:val="53C62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F73"/>
    <w:multiLevelType w:val="hybridMultilevel"/>
    <w:tmpl w:val="7B74B1DE"/>
    <w:lvl w:ilvl="0" w:tplc="36641C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A30FF4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4022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CA432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6AE2B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3EE8D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AC59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F6ED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4045A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44B35E1"/>
    <w:multiLevelType w:val="hybridMultilevel"/>
    <w:tmpl w:val="2EE8DAD0"/>
    <w:lvl w:ilvl="0" w:tplc="ED8834B0">
      <w:start w:val="1"/>
      <w:numFmt w:val="decimal"/>
      <w:lvlText w:val="Aufgabe %1:"/>
      <w:lvlJc w:val="left"/>
      <w:pPr>
        <w:ind w:left="720" w:hanging="360"/>
      </w:pPr>
      <w:rPr>
        <w:rFonts w:ascii="Roboto Condensed" w:hAnsi="Roboto Condensed" w:hint="default"/>
        <w:sz w:val="24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80E12"/>
    <w:multiLevelType w:val="hybridMultilevel"/>
    <w:tmpl w:val="0728052A"/>
    <w:lvl w:ilvl="0" w:tplc="822899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48F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87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01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CC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E0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602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8FB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48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1573A"/>
    <w:multiLevelType w:val="hybridMultilevel"/>
    <w:tmpl w:val="09543832"/>
    <w:lvl w:ilvl="0" w:tplc="5C3CC442">
      <w:start w:val="1"/>
      <w:numFmt w:val="decimal"/>
      <w:lvlText w:val="%1."/>
      <w:lvlJc w:val="left"/>
      <w:pPr>
        <w:ind w:left="720" w:hanging="360"/>
      </w:pPr>
    </w:lvl>
    <w:lvl w:ilvl="1" w:tplc="AE7E9D68">
      <w:start w:val="1"/>
      <w:numFmt w:val="lowerLetter"/>
      <w:lvlText w:val="%2."/>
      <w:lvlJc w:val="left"/>
      <w:pPr>
        <w:ind w:left="1440" w:hanging="360"/>
      </w:pPr>
    </w:lvl>
    <w:lvl w:ilvl="2" w:tplc="13726812">
      <w:start w:val="1"/>
      <w:numFmt w:val="lowerRoman"/>
      <w:lvlText w:val="%3."/>
      <w:lvlJc w:val="right"/>
      <w:pPr>
        <w:ind w:left="2160" w:hanging="180"/>
      </w:pPr>
    </w:lvl>
    <w:lvl w:ilvl="3" w:tplc="F4BA1A34">
      <w:start w:val="1"/>
      <w:numFmt w:val="decimal"/>
      <w:lvlText w:val="%4."/>
      <w:lvlJc w:val="left"/>
      <w:pPr>
        <w:ind w:left="2880" w:hanging="360"/>
      </w:pPr>
    </w:lvl>
    <w:lvl w:ilvl="4" w:tplc="9112EEE8">
      <w:start w:val="1"/>
      <w:numFmt w:val="lowerLetter"/>
      <w:lvlText w:val="%5."/>
      <w:lvlJc w:val="left"/>
      <w:pPr>
        <w:ind w:left="3600" w:hanging="360"/>
      </w:pPr>
    </w:lvl>
    <w:lvl w:ilvl="5" w:tplc="BED8D420">
      <w:start w:val="1"/>
      <w:numFmt w:val="lowerRoman"/>
      <w:lvlText w:val="%6."/>
      <w:lvlJc w:val="right"/>
      <w:pPr>
        <w:ind w:left="4320" w:hanging="180"/>
      </w:pPr>
    </w:lvl>
    <w:lvl w:ilvl="6" w:tplc="70EEBA46">
      <w:start w:val="1"/>
      <w:numFmt w:val="decimal"/>
      <w:lvlText w:val="%7."/>
      <w:lvlJc w:val="left"/>
      <w:pPr>
        <w:ind w:left="5040" w:hanging="360"/>
      </w:pPr>
    </w:lvl>
    <w:lvl w:ilvl="7" w:tplc="8DC68654">
      <w:start w:val="1"/>
      <w:numFmt w:val="lowerLetter"/>
      <w:lvlText w:val="%8."/>
      <w:lvlJc w:val="left"/>
      <w:pPr>
        <w:ind w:left="5760" w:hanging="360"/>
      </w:pPr>
    </w:lvl>
    <w:lvl w:ilvl="8" w:tplc="CAD022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6362C"/>
    <w:multiLevelType w:val="hybridMultilevel"/>
    <w:tmpl w:val="D0DAB71A"/>
    <w:lvl w:ilvl="0" w:tplc="EF58A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A3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E7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6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23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7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04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2E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124F8"/>
    <w:multiLevelType w:val="hybridMultilevel"/>
    <w:tmpl w:val="DA28EA32"/>
    <w:lvl w:ilvl="0" w:tplc="47F4EDCA">
      <w:start w:val="1"/>
      <w:numFmt w:val="decimal"/>
      <w:lvlText w:val="%1."/>
      <w:lvlJc w:val="left"/>
      <w:pPr>
        <w:ind w:left="720" w:hanging="360"/>
      </w:pPr>
    </w:lvl>
    <w:lvl w:ilvl="1" w:tplc="158054E8">
      <w:start w:val="1"/>
      <w:numFmt w:val="lowerLetter"/>
      <w:lvlText w:val="%2."/>
      <w:lvlJc w:val="left"/>
      <w:pPr>
        <w:ind w:left="1440" w:hanging="360"/>
      </w:pPr>
    </w:lvl>
    <w:lvl w:ilvl="2" w:tplc="9A983458">
      <w:start w:val="1"/>
      <w:numFmt w:val="lowerRoman"/>
      <w:lvlText w:val="%3."/>
      <w:lvlJc w:val="right"/>
      <w:pPr>
        <w:ind w:left="2160" w:hanging="180"/>
      </w:pPr>
    </w:lvl>
    <w:lvl w:ilvl="3" w:tplc="7954F206">
      <w:start w:val="1"/>
      <w:numFmt w:val="decimal"/>
      <w:lvlText w:val="%4."/>
      <w:lvlJc w:val="left"/>
      <w:pPr>
        <w:ind w:left="2880" w:hanging="360"/>
      </w:pPr>
    </w:lvl>
    <w:lvl w:ilvl="4" w:tplc="94726790">
      <w:start w:val="1"/>
      <w:numFmt w:val="lowerLetter"/>
      <w:lvlText w:val="%5."/>
      <w:lvlJc w:val="left"/>
      <w:pPr>
        <w:ind w:left="3600" w:hanging="360"/>
      </w:pPr>
    </w:lvl>
    <w:lvl w:ilvl="5" w:tplc="9AC0304A">
      <w:start w:val="1"/>
      <w:numFmt w:val="lowerRoman"/>
      <w:lvlText w:val="%6."/>
      <w:lvlJc w:val="right"/>
      <w:pPr>
        <w:ind w:left="4320" w:hanging="180"/>
      </w:pPr>
    </w:lvl>
    <w:lvl w:ilvl="6" w:tplc="D8722D74">
      <w:start w:val="1"/>
      <w:numFmt w:val="decimal"/>
      <w:lvlText w:val="%7."/>
      <w:lvlJc w:val="left"/>
      <w:pPr>
        <w:ind w:left="5040" w:hanging="360"/>
      </w:pPr>
    </w:lvl>
    <w:lvl w:ilvl="7" w:tplc="02FA9DFA">
      <w:start w:val="1"/>
      <w:numFmt w:val="lowerLetter"/>
      <w:lvlText w:val="%8."/>
      <w:lvlJc w:val="left"/>
      <w:pPr>
        <w:ind w:left="5760" w:hanging="360"/>
      </w:pPr>
    </w:lvl>
    <w:lvl w:ilvl="8" w:tplc="F84624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3013F"/>
    <w:multiLevelType w:val="multilevel"/>
    <w:tmpl w:val="3252F5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9C093B"/>
    <w:multiLevelType w:val="hybridMultilevel"/>
    <w:tmpl w:val="B6BE415C"/>
    <w:lvl w:ilvl="0" w:tplc="F50EB1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22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54E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6A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82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0E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AD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0C2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80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265BB"/>
    <w:multiLevelType w:val="hybridMultilevel"/>
    <w:tmpl w:val="A6F45192"/>
    <w:lvl w:ilvl="0" w:tplc="F36293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8D2BD7"/>
    <w:multiLevelType w:val="hybridMultilevel"/>
    <w:tmpl w:val="4A9CA3B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0F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02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A4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E2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E8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C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6E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45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5331E"/>
    <w:multiLevelType w:val="hybridMultilevel"/>
    <w:tmpl w:val="A190B392"/>
    <w:lvl w:ilvl="0" w:tplc="5712DC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0CFE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0D487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8DEA3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D297D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3909A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4C098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7D8BBC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FCF6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0"/>
  </w:num>
  <w:num w:numId="5">
    <w:abstractNumId w:val="12"/>
  </w:num>
  <w:num w:numId="6">
    <w:abstractNumId w:val="14"/>
  </w:num>
  <w:num w:numId="7">
    <w:abstractNumId w:val="0"/>
  </w:num>
  <w:num w:numId="8">
    <w:abstractNumId w:val="4"/>
  </w:num>
  <w:num w:numId="9">
    <w:abstractNumId w:val="2"/>
  </w:num>
  <w:num w:numId="10">
    <w:abstractNumId w:val="17"/>
  </w:num>
  <w:num w:numId="11">
    <w:abstractNumId w:val="1"/>
  </w:num>
  <w:num w:numId="12">
    <w:abstractNumId w:val="3"/>
  </w:num>
  <w:num w:numId="13">
    <w:abstractNumId w:val="16"/>
  </w:num>
  <w:num w:numId="14">
    <w:abstractNumId w:val="15"/>
  </w:num>
  <w:num w:numId="15">
    <w:abstractNumId w:val="13"/>
  </w:num>
  <w:num w:numId="16">
    <w:abstractNumId w:val="7"/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00BBA"/>
    <w:rsid w:val="00024A00"/>
    <w:rsid w:val="0003577F"/>
    <w:rsid w:val="000426E5"/>
    <w:rsid w:val="00063026"/>
    <w:rsid w:val="000929BB"/>
    <w:rsid w:val="00105598"/>
    <w:rsid w:val="001611E2"/>
    <w:rsid w:val="00166D0D"/>
    <w:rsid w:val="001B23B7"/>
    <w:rsid w:val="001B4CD1"/>
    <w:rsid w:val="001C4C8F"/>
    <w:rsid w:val="001E1806"/>
    <w:rsid w:val="0022786F"/>
    <w:rsid w:val="0026150D"/>
    <w:rsid w:val="002F180C"/>
    <w:rsid w:val="0036533E"/>
    <w:rsid w:val="003A7837"/>
    <w:rsid w:val="003C7197"/>
    <w:rsid w:val="003D2EEB"/>
    <w:rsid w:val="003E7109"/>
    <w:rsid w:val="00406F46"/>
    <w:rsid w:val="00425BE7"/>
    <w:rsid w:val="00463EF7"/>
    <w:rsid w:val="00467184"/>
    <w:rsid w:val="004849BF"/>
    <w:rsid w:val="004928E5"/>
    <w:rsid w:val="00587107"/>
    <w:rsid w:val="00597DDC"/>
    <w:rsid w:val="005A59A2"/>
    <w:rsid w:val="005A7714"/>
    <w:rsid w:val="005C157E"/>
    <w:rsid w:val="00644B62"/>
    <w:rsid w:val="00666C28"/>
    <w:rsid w:val="00681847"/>
    <w:rsid w:val="006827F7"/>
    <w:rsid w:val="006E2FA0"/>
    <w:rsid w:val="006E55F9"/>
    <w:rsid w:val="006E6AB7"/>
    <w:rsid w:val="006F7975"/>
    <w:rsid w:val="007742FA"/>
    <w:rsid w:val="0079570B"/>
    <w:rsid w:val="007C6EA6"/>
    <w:rsid w:val="007E1E52"/>
    <w:rsid w:val="007E7708"/>
    <w:rsid w:val="007F752E"/>
    <w:rsid w:val="0080610D"/>
    <w:rsid w:val="00827798"/>
    <w:rsid w:val="00841163"/>
    <w:rsid w:val="008451A0"/>
    <w:rsid w:val="00880B0A"/>
    <w:rsid w:val="008A6065"/>
    <w:rsid w:val="008B54D2"/>
    <w:rsid w:val="008D41F9"/>
    <w:rsid w:val="008D672B"/>
    <w:rsid w:val="008F042E"/>
    <w:rsid w:val="00927866"/>
    <w:rsid w:val="00927CE2"/>
    <w:rsid w:val="00970B38"/>
    <w:rsid w:val="009A6F19"/>
    <w:rsid w:val="009A79A9"/>
    <w:rsid w:val="009C2305"/>
    <w:rsid w:val="00A031BF"/>
    <w:rsid w:val="00A03CBF"/>
    <w:rsid w:val="00A058EE"/>
    <w:rsid w:val="00A13EEA"/>
    <w:rsid w:val="00AC57CC"/>
    <w:rsid w:val="00AD2573"/>
    <w:rsid w:val="00AD657B"/>
    <w:rsid w:val="00AE4F13"/>
    <w:rsid w:val="00B13EAE"/>
    <w:rsid w:val="00B1636A"/>
    <w:rsid w:val="00B16574"/>
    <w:rsid w:val="00B42C4F"/>
    <w:rsid w:val="00B95787"/>
    <w:rsid w:val="00BD3F65"/>
    <w:rsid w:val="00BD7F7F"/>
    <w:rsid w:val="00BE0AE4"/>
    <w:rsid w:val="00BF058F"/>
    <w:rsid w:val="00C352F6"/>
    <w:rsid w:val="00C612D2"/>
    <w:rsid w:val="00C75F0A"/>
    <w:rsid w:val="00C77932"/>
    <w:rsid w:val="00C86A60"/>
    <w:rsid w:val="00C87BED"/>
    <w:rsid w:val="00CD6F6F"/>
    <w:rsid w:val="00CE0788"/>
    <w:rsid w:val="00CE462B"/>
    <w:rsid w:val="00D00A29"/>
    <w:rsid w:val="00D167E2"/>
    <w:rsid w:val="00D46BD0"/>
    <w:rsid w:val="00D5660F"/>
    <w:rsid w:val="00D56C2B"/>
    <w:rsid w:val="00D6195A"/>
    <w:rsid w:val="00D66125"/>
    <w:rsid w:val="00DA1A39"/>
    <w:rsid w:val="00DA3838"/>
    <w:rsid w:val="00DD381F"/>
    <w:rsid w:val="00E51759"/>
    <w:rsid w:val="00E672A3"/>
    <w:rsid w:val="00EC4A25"/>
    <w:rsid w:val="00EC6067"/>
    <w:rsid w:val="00EF70D6"/>
    <w:rsid w:val="00F04AC1"/>
    <w:rsid w:val="00F24F4D"/>
    <w:rsid w:val="00F70D86"/>
    <w:rsid w:val="00F74387"/>
    <w:rsid w:val="00FF5012"/>
    <w:rsid w:val="03EE2FE6"/>
    <w:rsid w:val="051A4941"/>
    <w:rsid w:val="10D76ACD"/>
    <w:rsid w:val="2DB4F2B4"/>
    <w:rsid w:val="33802492"/>
    <w:rsid w:val="39464C59"/>
    <w:rsid w:val="43944B4C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68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4849BF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84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279">
          <w:marLeft w:val="418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79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92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01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14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15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4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60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51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12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69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34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83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245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openbook.rheinwerk-verlag.de/javainse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Rollins</dc:creator>
  <cp:lastModifiedBy>Alexandra Rollins</cp:lastModifiedBy>
  <cp:revision>17</cp:revision>
  <cp:lastPrinted>2017-07-07T16:26:00Z</cp:lastPrinted>
  <dcterms:created xsi:type="dcterms:W3CDTF">2021-11-23T16:39:00Z</dcterms:created>
  <dcterms:modified xsi:type="dcterms:W3CDTF">2024-11-20T10:01:00Z</dcterms:modified>
</cp:coreProperties>
</file>